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s/>
          <w:lang w:bidi="th-TH"/>
        </w:rPr>
        <w:id w:val="-26731371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aps/>
          <w:kern w:val="28"/>
          <w:sz w:val="78"/>
        </w:rPr>
      </w:sdtEndPr>
      <w:sdtContent>
        <w:p w:rsidR="00D07F5B" w:rsidRDefault="00D07F5B">
          <w:pPr>
            <w:rPr>
              <w:rFonts w:asciiTheme="majorHAnsi" w:eastAsiaTheme="majorEastAsia" w:hAnsiTheme="majorHAnsi" w:cstheme="majorBidi"/>
              <w:b/>
              <w:bCs/>
              <w:caps/>
              <w:kern w:val="28"/>
              <w:sz w:val="78"/>
              <w:cs/>
              <w:lang w:bidi="th-TH"/>
            </w:rPr>
          </w:pPr>
          <w:r>
            <w:rPr>
              <w:noProof/>
              <w:cs/>
              <w:lang w:eastAsia="en-US" w:bidi="th-T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4422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87"/>
                                  <w:gridCol w:w="5954"/>
                                </w:tblGrid>
                                <w:tr w:rsidR="00D07F5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07F5B" w:rsidRDefault="00B0627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bidi="th-TH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33" type="#_x0000_t75" style="width:165pt;height:54.75pt">
                                            <v:imagedata r:id="rId10" o:title="logo"/>
                                          </v:shape>
                                        </w:pict>
                                      </w:r>
                                    </w:p>
                                    <w:p w:rsidR="00D07F5B" w:rsidRPr="00D07F5B" w:rsidRDefault="00D07F5B" w:rsidP="00D07F5B">
                                      <w:pPr>
                                        <w:pStyle w:val="Title"/>
                                        <w:jc w:val="right"/>
                                        <w:rPr>
                                          <w:sz w:val="56"/>
                                          <w:szCs w:val="16"/>
                                        </w:rPr>
                                      </w:pPr>
                                      <w:r w:rsidRPr="00D07F5B">
                                        <w:rPr>
                                          <w:sz w:val="56"/>
                                          <w:szCs w:val="16"/>
                                        </w:rPr>
                                        <w:t>Software requirements specification</w:t>
                                      </w:r>
                                    </w:p>
                                    <w:p w:rsidR="00D07F5B" w:rsidRDefault="00D07F5B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  <w:p w:rsidR="00D07F5B" w:rsidRDefault="00D07F5B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07F5B" w:rsidRDefault="00B02E6E" w:rsidP="00D07F5B">
                                      <w:pPr>
                                        <w:pStyle w:val="Caption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B02E6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i w:val="0"/>
                                          <w:iCs w:val="0"/>
                                          <w:caps/>
                                          <w:color w:val="E76A1D" w:themeColor="accent1"/>
                                          <w:sz w:val="44"/>
                                          <w:szCs w:val="36"/>
                                        </w:rPr>
                                        <w:t>AOT Privilege</w:t>
                                      </w:r>
                                      <w:r>
                                        <w:rPr>
                                          <w:color w:val="A6A6A6" w:themeColor="background1" w:themeShade="A6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color w:val="A6A6A6" w:themeColor="background1" w:themeShade="A6"/>
                                        </w:rPr>
                                        <w:br/>
                                      </w:r>
                                      <w:r w:rsidR="00D07F5B" w:rsidRPr="00110F62">
                                        <w:rPr>
                                          <w:color w:val="A6A6A6" w:themeColor="background1" w:themeShade="A6"/>
                                        </w:rPr>
                                        <w:t>Author: Supalerk Yongsubanan</w:t>
                                      </w:r>
                                      <w:r w:rsidR="00D07F5B">
                                        <w:rPr>
                                          <w:color w:val="A6A6A6" w:themeColor="background1" w:themeShade="A6"/>
                                        </w:rPr>
                                        <w:t xml:space="preserve"> (System Analysis)</w:t>
                                      </w:r>
                                    </w:p>
                                    <w:p w:rsidR="00D07F5B" w:rsidRPr="00110F62" w:rsidRDefault="00D07F5B" w:rsidP="00D07F5B">
                                      <w:pPr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F7B63">
                                        <w:rPr>
                                          <w:i/>
                                          <w:iCs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Contact: supalerk@revoitmarketing.com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 w:rsidRPr="006F7B63">
                                        <w:rPr>
                                          <w:i/>
                                          <w:iCs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Company: Revoitandmarketing co., ltd.</w:t>
                                      </w:r>
                                    </w:p>
                                    <w:p w:rsidR="00D07F5B" w:rsidRDefault="00D07F5B" w:rsidP="00D07F5B">
                                      <w:pPr>
                                        <w:pStyle w:val="NoSpacing"/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DATE: </w:t>
                                      </w:r>
                                      <w:r w:rsidR="00B02E6E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>/06</w:t>
                                      </w:r>
                                      <w:r w:rsidRPr="00184C17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/16</w:t>
                                      </w:r>
                                      <w:r w:rsidR="00B02E6E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| VERSION 1.0</w:t>
                                      </w:r>
                                    </w:p>
                                  </w:tc>
                                </w:tr>
                              </w:tbl>
                              <w:p w:rsidR="00D07F5B" w:rsidRDefault="00D07F5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4422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87"/>
                            <w:gridCol w:w="5954"/>
                          </w:tblGrid>
                          <w:tr w:rsidR="00D07F5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07F5B" w:rsidRDefault="00B0627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bidi="th-TH"/>
                                  </w:rPr>
                                  <w:pict>
                                    <v:shape id="_x0000_i1033" type="#_x0000_t75" style="width:165pt;height:54.75pt">
                                      <v:imagedata r:id="rId10" o:title="logo"/>
                                    </v:shape>
                                  </w:pict>
                                </w:r>
                              </w:p>
                              <w:p w:rsidR="00D07F5B" w:rsidRPr="00D07F5B" w:rsidRDefault="00D07F5B" w:rsidP="00D07F5B">
                                <w:pPr>
                                  <w:pStyle w:val="Title"/>
                                  <w:jc w:val="right"/>
                                  <w:rPr>
                                    <w:sz w:val="56"/>
                                    <w:szCs w:val="16"/>
                                  </w:rPr>
                                </w:pPr>
                                <w:r w:rsidRPr="00D07F5B">
                                  <w:rPr>
                                    <w:sz w:val="56"/>
                                    <w:szCs w:val="16"/>
                                  </w:rPr>
                                  <w:t>Software requirements specification</w:t>
                                </w:r>
                              </w:p>
                              <w:p w:rsidR="00D07F5B" w:rsidRDefault="00D07F5B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D07F5B" w:rsidRDefault="00D07F5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07F5B" w:rsidRDefault="00B02E6E" w:rsidP="00D07F5B">
                                <w:pPr>
                                  <w:pStyle w:val="Caption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B02E6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 w:val="0"/>
                                    <w:iCs w:val="0"/>
                                    <w:caps/>
                                    <w:color w:val="E76A1D" w:themeColor="accent1"/>
                                    <w:sz w:val="44"/>
                                    <w:szCs w:val="36"/>
                                  </w:rPr>
                                  <w:t>AOT Privilege</w: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br/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br/>
                                </w:r>
                                <w:r w:rsidR="00D07F5B" w:rsidRPr="00110F62">
                                  <w:rPr>
                                    <w:color w:val="A6A6A6" w:themeColor="background1" w:themeShade="A6"/>
                                  </w:rPr>
                                  <w:t>Author: Supalerk Yongsubanan</w:t>
                                </w:r>
                                <w:r w:rsidR="00D07F5B">
                                  <w:rPr>
                                    <w:color w:val="A6A6A6" w:themeColor="background1" w:themeShade="A6"/>
                                  </w:rPr>
                                  <w:t xml:space="preserve"> (System Analysis)</w:t>
                                </w:r>
                              </w:p>
                              <w:p w:rsidR="00D07F5B" w:rsidRPr="00110F62" w:rsidRDefault="00D07F5B" w:rsidP="00D07F5B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F7B63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14"/>
                                    <w:szCs w:val="14"/>
                                  </w:rPr>
                                  <w:t>Contact: supalerk@revoitmarketing.com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14"/>
                                    <w:szCs w:val="14"/>
                                  </w:rPr>
                                  <w:br/>
                                </w:r>
                                <w:r w:rsidRPr="006F7B63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14"/>
                                    <w:szCs w:val="14"/>
                                  </w:rPr>
                                  <w:t>Company: Revoitandmarketing co., ltd.</w:t>
                                </w:r>
                              </w:p>
                              <w:p w:rsidR="00D07F5B" w:rsidRDefault="00D07F5B" w:rsidP="00D07F5B">
                                <w:pPr>
                                  <w:pStyle w:val="NoSpacing"/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DATE: </w:t>
                                </w:r>
                                <w:r w:rsidR="00B02E6E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29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/06</w:t>
                                </w:r>
                                <w:r w:rsidRPr="00184C17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/16</w:t>
                                </w:r>
                                <w:r w:rsidR="00B02E6E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 | VERSION 1.0</w:t>
                                </w:r>
                              </w:p>
                            </w:tc>
                          </w:tr>
                        </w:tbl>
                        <w:p w:rsidR="00D07F5B" w:rsidRDefault="00D07F5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s/>
              <w:lang w:bidi="th-TH"/>
            </w:rPr>
            <w:br w:type="page"/>
          </w:r>
        </w:p>
      </w:sdtContent>
    </w:sdt>
    <w:p w:rsidR="00D07F5B" w:rsidRPr="00D07F5B" w:rsidRDefault="00D07F5B" w:rsidP="00D07F5B">
      <w:pPr>
        <w:pStyle w:val="Title"/>
        <w:rPr>
          <w:sz w:val="72"/>
          <w:szCs w:val="18"/>
        </w:rPr>
      </w:pPr>
      <w:r w:rsidRPr="00D07F5B">
        <w:rPr>
          <w:sz w:val="72"/>
          <w:szCs w:val="18"/>
        </w:rPr>
        <w:lastRenderedPageBreak/>
        <w:t>Software requirements specification</w:t>
      </w:r>
    </w:p>
    <w:p w:rsidR="004F6ADD" w:rsidRDefault="00C14E3B" w:rsidP="00C14E3B">
      <w:pPr>
        <w:pStyle w:val="Title"/>
        <w:rPr>
          <w:cs/>
          <w:lang w:bidi="th-TH"/>
        </w:rPr>
      </w:pPr>
      <w:r>
        <w:br/>
      </w:r>
      <w:r w:rsidR="00146536" w:rsidRPr="00146536">
        <w:rPr>
          <w:sz w:val="56"/>
          <w:szCs w:val="16"/>
        </w:rPr>
        <w:t>AOT Privilege</w:t>
      </w:r>
    </w:p>
    <w:p w:rsidR="006F7B63" w:rsidRDefault="00184C17" w:rsidP="006F7B63">
      <w:pPr>
        <w:pStyle w:val="Caption"/>
        <w:rPr>
          <w:color w:val="A6A6A6" w:themeColor="background1" w:themeShade="A6"/>
        </w:rPr>
      </w:pPr>
      <w:r w:rsidRPr="00110F62">
        <w:rPr>
          <w:color w:val="A6A6A6" w:themeColor="background1" w:themeShade="A6"/>
        </w:rPr>
        <w:t>Author: Supalerk Yongsubanan</w:t>
      </w:r>
      <w:r w:rsidR="000E4379">
        <w:rPr>
          <w:color w:val="A6A6A6" w:themeColor="background1" w:themeShade="A6"/>
        </w:rPr>
        <w:t xml:space="preserve"> (System Analysis)</w:t>
      </w:r>
    </w:p>
    <w:p w:rsidR="00184C17" w:rsidRPr="00110F62" w:rsidRDefault="006F7B63" w:rsidP="006F7B63">
      <w:pPr>
        <w:rPr>
          <w:color w:val="A6A6A6" w:themeColor="background1" w:themeShade="A6"/>
        </w:rPr>
      </w:pPr>
      <w:r w:rsidRPr="006F7B63">
        <w:rPr>
          <w:i/>
          <w:iCs/>
          <w:color w:val="A6A6A6" w:themeColor="background1" w:themeShade="A6"/>
          <w:sz w:val="14"/>
          <w:szCs w:val="14"/>
        </w:rPr>
        <w:t>Contact: supalerk@revoitmarketing.com</w:t>
      </w:r>
      <w:r>
        <w:rPr>
          <w:i/>
          <w:iCs/>
          <w:color w:val="A6A6A6" w:themeColor="background1" w:themeShade="A6"/>
          <w:sz w:val="14"/>
          <w:szCs w:val="14"/>
        </w:rPr>
        <w:br/>
      </w:r>
      <w:r w:rsidR="00184C17" w:rsidRPr="006F7B63">
        <w:rPr>
          <w:i/>
          <w:iCs/>
          <w:color w:val="A6A6A6" w:themeColor="background1" w:themeShade="A6"/>
          <w:sz w:val="14"/>
          <w:szCs w:val="14"/>
        </w:rPr>
        <w:t>Company: Revoitandmarketing co.</w:t>
      </w:r>
      <w:r w:rsidRPr="006F7B63">
        <w:rPr>
          <w:i/>
          <w:iCs/>
          <w:color w:val="A6A6A6" w:themeColor="background1" w:themeShade="A6"/>
          <w:sz w:val="14"/>
          <w:szCs w:val="14"/>
        </w:rPr>
        <w:t>, ltd</w:t>
      </w:r>
      <w:r w:rsidR="00184C17" w:rsidRPr="006F7B63">
        <w:rPr>
          <w:i/>
          <w:iCs/>
          <w:color w:val="A6A6A6" w:themeColor="background1" w:themeShade="A6"/>
          <w:sz w:val="14"/>
          <w:szCs w:val="14"/>
        </w:rPr>
        <w:t>.</w:t>
      </w:r>
    </w:p>
    <w:p w:rsidR="00F57852" w:rsidRPr="00F57852" w:rsidRDefault="00110F62" w:rsidP="00727092">
      <w:pPr>
        <w:pStyle w:val="Caption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 w:val="0"/>
          <w:iCs w:val="0"/>
          <w:sz w:val="24"/>
          <w:szCs w:val="24"/>
        </w:rPr>
        <w:t>DATE</w:t>
      </w:r>
      <w:r w:rsidR="00EE6B9A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: </w:t>
      </w:r>
      <w:r w:rsidR="00013068">
        <w:rPr>
          <w:rFonts w:asciiTheme="majorBidi" w:hAnsiTheme="majorBidi" w:cstheme="majorBidi"/>
          <w:i w:val="0"/>
          <w:iCs w:val="0"/>
          <w:sz w:val="24"/>
          <w:szCs w:val="24"/>
        </w:rPr>
        <w:t>11/07</w:t>
      </w:r>
      <w:r w:rsidR="00184C17" w:rsidRPr="00184C17">
        <w:rPr>
          <w:rFonts w:asciiTheme="majorBidi" w:hAnsiTheme="majorBidi" w:cstheme="majorBidi"/>
          <w:i w:val="0"/>
          <w:iCs w:val="0"/>
          <w:sz w:val="24"/>
          <w:szCs w:val="24"/>
        </w:rPr>
        <w:t>/16</w:t>
      </w:r>
      <w:r w:rsidR="00146536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| VERSION 1.0</w:t>
      </w:r>
      <w:r w:rsidR="00727092">
        <w:rPr>
          <w:rFonts w:asciiTheme="majorBidi" w:hAnsiTheme="majorBidi" w:cstheme="majorBidi"/>
          <w:sz w:val="24"/>
          <w:szCs w:val="24"/>
        </w:rPr>
        <w:br/>
      </w:r>
    </w:p>
    <w:p w:rsidR="008B626E" w:rsidRPr="008B626E" w:rsidRDefault="008B626E" w:rsidP="004F6ADD">
      <w:pPr>
        <w:pStyle w:val="Heading1"/>
        <w:rPr>
          <w:b w:val="0"/>
          <w:bCs w:val="0"/>
          <w:color w:val="000000" w:themeColor="text1"/>
          <w:sz w:val="28"/>
          <w:szCs w:val="28"/>
          <w:cs/>
          <w:lang w:bidi="th-TH"/>
        </w:rPr>
      </w:pPr>
      <w:r w:rsidRPr="008B626E">
        <w:rPr>
          <w:rFonts w:hint="cs"/>
          <w:b w:val="0"/>
          <w:bCs w:val="0"/>
          <w:color w:val="000000" w:themeColor="text1"/>
          <w:sz w:val="28"/>
          <w:szCs w:val="28"/>
          <w:cs/>
          <w:lang w:bidi="th-TH"/>
        </w:rPr>
        <w:t>เอกสาร</w:t>
      </w:r>
      <w:r w:rsidR="00013068">
        <w:rPr>
          <w:rFonts w:hint="cs"/>
          <w:b w:val="0"/>
          <w:bCs w:val="0"/>
          <w:color w:val="000000" w:themeColor="text1"/>
          <w:sz w:val="28"/>
          <w:szCs w:val="28"/>
          <w:cs/>
          <w:lang w:bidi="th-TH"/>
        </w:rPr>
        <w:t>สรุปความต้องการของระบบ</w:t>
      </w:r>
    </w:p>
    <w:p w:rsidR="004F6ADD" w:rsidRDefault="004F6ADD" w:rsidP="004F6ADD">
      <w:pPr>
        <w:pStyle w:val="Heading1"/>
        <w:rPr>
          <w:cs/>
          <w:lang w:bidi="th-TH"/>
        </w:rPr>
      </w:pPr>
      <w:r w:rsidRPr="004F6ADD">
        <w:rPr>
          <w:rFonts w:hint="cs"/>
          <w:sz w:val="28"/>
          <w:szCs w:val="28"/>
          <w:cs/>
          <w:lang w:bidi="th-TH"/>
        </w:rPr>
        <w:t>เอกสารนี้ประกอบด้วย</w:t>
      </w:r>
    </w:p>
    <w:p w:rsidR="001A3B14" w:rsidRDefault="00115F6C" w:rsidP="0001306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OVERVIEW</w:t>
      </w:r>
      <w:r w:rsidR="0001306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</w:p>
    <w:p w:rsidR="00FF4F86" w:rsidRDefault="00FF4F86" w:rsidP="00FF4F86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NETWORK DIAGRAM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แสดงโครงสร้าง</w:t>
      </w:r>
      <w:r w:rsidRPr="00FF4F86">
        <w:rPr>
          <w:rFonts w:asciiTheme="majorBidi" w:hAnsiTheme="majorBidi" w:cs="Angsana New"/>
          <w:sz w:val="28"/>
          <w:szCs w:val="28"/>
          <w:cs/>
          <w:lang w:bidi="th-TH"/>
        </w:rPr>
        <w:t>สถาปัตยกรรมซอฟต์แวร์</w:t>
      </w:r>
      <w:r>
        <w:rPr>
          <w:rFonts w:asciiTheme="majorBidi" w:hAnsiTheme="majorBidi" w:cs="Angsana New" w:hint="cs"/>
          <w:sz w:val="28"/>
          <w:szCs w:val="28"/>
          <w:cs/>
          <w:lang w:bidi="th-TH"/>
        </w:rPr>
        <w:t>ของระบบ</w:t>
      </w:r>
      <w:bookmarkStart w:id="0" w:name="_GoBack"/>
      <w:bookmarkEnd w:id="0"/>
    </w:p>
    <w:p w:rsidR="004F6ADD" w:rsidRDefault="008040B7" w:rsidP="008040B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SITEMAP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โครงสร้างเว็บไซต์</w:t>
      </w:r>
      <w:r w:rsidR="001A3B14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และ </w:t>
      </w:r>
      <w:r w:rsidR="001A3B14">
        <w:rPr>
          <w:rFonts w:asciiTheme="majorBidi" w:hAnsiTheme="majorBidi" w:cstheme="majorBidi"/>
          <w:sz w:val="28"/>
          <w:szCs w:val="28"/>
          <w:lang w:bidi="th-TH"/>
        </w:rPr>
        <w:t>Mobile Application</w:t>
      </w:r>
    </w:p>
    <w:p w:rsidR="0083033A" w:rsidRDefault="001A3B14" w:rsidP="001A3B1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1A3B14">
        <w:rPr>
          <w:rFonts w:asciiTheme="majorBidi" w:hAnsiTheme="majorBidi" w:cstheme="majorBidi"/>
          <w:sz w:val="28"/>
          <w:szCs w:val="28"/>
          <w:lang w:bidi="th-TH"/>
        </w:rPr>
        <w:t>SCOPE OF WORK</w:t>
      </w:r>
      <w:r w:rsidRPr="001A3B14">
        <w:rPr>
          <w:rFonts w:asciiTheme="majorBidi" w:hAnsiTheme="majorBidi" w:cstheme="majorBidi" w:hint="cs"/>
          <w:sz w:val="28"/>
          <w:szCs w:val="28"/>
          <w:lang w:bidi="th-TH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ขอบเขตการพัฒนาเบื้องต้น</w:t>
      </w:r>
    </w:p>
    <w:p w:rsidR="00A95BE3" w:rsidRDefault="00A95BE3" w:rsidP="001A3B1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USE-CASE DIAGRAME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แสดงภาพรวมและผู้เกี่ยวข้องกับระบบในแต่ละโมดูลต่างๆ</w:t>
      </w:r>
    </w:p>
    <w:p w:rsidR="00A95BE3" w:rsidRDefault="00A95BE3" w:rsidP="00A95BE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PROJECT TIMELINE FOR INFORMATION WEBSITE</w:t>
      </w:r>
    </w:p>
    <w:p w:rsidR="00A95BE3" w:rsidRDefault="00A95BE3" w:rsidP="00A95BE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PROJECT TIMELINE FOR</w:t>
      </w:r>
      <w:r>
        <w:rPr>
          <w:rFonts w:asciiTheme="majorBidi" w:hAnsiTheme="majorBidi" w:cstheme="majorBidi"/>
          <w:sz w:val="28"/>
          <w:szCs w:val="28"/>
        </w:rPr>
        <w:t xml:space="preserve"> MOBILE APPLICATION</w:t>
      </w:r>
    </w:p>
    <w:p w:rsidR="00A95BE3" w:rsidRPr="00A95BE3" w:rsidRDefault="00A95BE3" w:rsidP="00A95BE3">
      <w:pPr>
        <w:ind w:left="360"/>
        <w:rPr>
          <w:rFonts w:asciiTheme="majorBidi" w:hAnsiTheme="majorBidi" w:cstheme="majorBidi"/>
          <w:sz w:val="28"/>
          <w:szCs w:val="28"/>
        </w:rPr>
        <w:sectPr w:rsidR="00A95BE3" w:rsidRPr="00A95BE3" w:rsidSect="00D07F5B">
          <w:headerReference w:type="default" r:id="rId11"/>
          <w:footerReference w:type="default" r:id="rId12"/>
          <w:pgSz w:w="12240" w:h="15840"/>
          <w:pgMar w:top="794" w:right="720" w:bottom="720" w:left="720" w:header="0" w:footer="0" w:gutter="0"/>
          <w:pgNumType w:start="0"/>
          <w:cols w:space="720"/>
          <w:titlePg/>
          <w:docGrid w:linePitch="360"/>
        </w:sectPr>
      </w:pPr>
    </w:p>
    <w:p w:rsidR="000D7DDE" w:rsidRDefault="000D7DDE" w:rsidP="00A9538C">
      <w:pPr>
        <w:rPr>
          <w:lang w:bidi="th-TH"/>
        </w:rPr>
      </w:pPr>
      <w:r>
        <w:rPr>
          <w:rFonts w:asciiTheme="majorHAnsi" w:eastAsiaTheme="majorEastAsia" w:hAnsiTheme="majorHAnsi" w:cstheme="majorBidi"/>
          <w:b/>
          <w:bCs/>
          <w:caps/>
          <w:kern w:val="28"/>
          <w:sz w:val="78"/>
        </w:rPr>
        <w:lastRenderedPageBreak/>
        <w:t>OVERVIEW</w:t>
      </w:r>
    </w:p>
    <w:p w:rsidR="000D7DDE" w:rsidRPr="00E12AC6" w:rsidRDefault="00AC3D4F" w:rsidP="00A9538C">
      <w:pPr>
        <w:rPr>
          <w:rFonts w:asciiTheme="majorBidi" w:hAnsiTheme="majorBidi" w:cstheme="majorBidi"/>
          <w:sz w:val="32"/>
          <w:szCs w:val="32"/>
          <w:lang w:bidi="th-TH"/>
        </w:rPr>
      </w:pPr>
      <w:r w:rsidRPr="00E12AC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ระบบ </w:t>
      </w:r>
      <w:r w:rsidRPr="00E12AC6">
        <w:rPr>
          <w:rFonts w:asciiTheme="majorBidi" w:hAnsiTheme="majorBidi" w:cstheme="majorBidi"/>
          <w:sz w:val="32"/>
          <w:szCs w:val="32"/>
          <w:lang w:bidi="th-TH"/>
        </w:rPr>
        <w:t xml:space="preserve">AOT Privilege </w:t>
      </w:r>
      <w:r w:rsidRPr="00E12AC6">
        <w:rPr>
          <w:rFonts w:asciiTheme="majorBidi" w:hAnsiTheme="majorBidi" w:cstheme="majorBidi" w:hint="cs"/>
          <w:sz w:val="32"/>
          <w:szCs w:val="32"/>
          <w:cs/>
          <w:lang w:bidi="th-TH"/>
        </w:rPr>
        <w:t>มี</w:t>
      </w:r>
      <w:r w:rsidRPr="00E12AC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ขอบเขตการพัฒนาต่างๆ </w:t>
      </w:r>
      <w:r w:rsidR="000D7DDE" w:rsidRPr="00E12AC6">
        <w:rPr>
          <w:rFonts w:asciiTheme="majorBidi" w:hAnsiTheme="majorBidi" w:cstheme="majorBidi"/>
          <w:sz w:val="32"/>
          <w:szCs w:val="32"/>
          <w:cs/>
          <w:lang w:bidi="th-TH"/>
        </w:rPr>
        <w:t>ประกอบไปด้วยระบบที่ทำงานร่วมกันดังนี้</w:t>
      </w:r>
    </w:p>
    <w:p w:rsidR="006461AA" w:rsidRPr="00E12AC6" w:rsidRDefault="006461AA" w:rsidP="006461AA">
      <w:pPr>
        <w:pStyle w:val="ListParagraph"/>
        <w:numPr>
          <w:ilvl w:val="0"/>
          <w:numId w:val="17"/>
        </w:numPr>
        <w:ind w:left="567" w:hanging="207"/>
        <w:rPr>
          <w:rFonts w:asciiTheme="majorBidi" w:hAnsiTheme="majorBidi" w:cstheme="majorBidi"/>
          <w:sz w:val="36"/>
          <w:szCs w:val="36"/>
          <w:lang w:bidi="th-TH"/>
        </w:rPr>
      </w:pPr>
      <w:r w:rsidRPr="00E12AC6">
        <w:rPr>
          <w:rFonts w:asciiTheme="majorBidi" w:hAnsiTheme="majorBidi" w:cstheme="majorBidi"/>
          <w:sz w:val="32"/>
          <w:szCs w:val="32"/>
          <w:lang w:bidi="th-TH"/>
        </w:rPr>
        <w:t>Information Website</w:t>
      </w:r>
    </w:p>
    <w:p w:rsidR="006461AA" w:rsidRDefault="006461AA" w:rsidP="006461AA">
      <w:pPr>
        <w:pStyle w:val="ListParagraph"/>
        <w:numPr>
          <w:ilvl w:val="0"/>
          <w:numId w:val="17"/>
        </w:numPr>
        <w:ind w:left="567" w:hanging="207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>Mobile Application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th-TH"/>
        </w:rPr>
        <w:t>(IOS)</w:t>
      </w:r>
    </w:p>
    <w:p w:rsidR="006461AA" w:rsidRPr="006461AA" w:rsidRDefault="006461AA" w:rsidP="006461AA">
      <w:pPr>
        <w:pStyle w:val="ListParagraph"/>
        <w:numPr>
          <w:ilvl w:val="0"/>
          <w:numId w:val="17"/>
        </w:numPr>
        <w:ind w:left="567" w:hanging="207"/>
        <w:rPr>
          <w:rFonts w:asciiTheme="majorBidi" w:hAnsiTheme="majorBidi" w:cstheme="majorBidi"/>
          <w:sz w:val="32"/>
          <w:szCs w:val="32"/>
          <w:lang w:bidi="th-TH"/>
        </w:rPr>
      </w:pPr>
      <w:r w:rsidRPr="006461AA">
        <w:rPr>
          <w:rFonts w:asciiTheme="majorBidi" w:hAnsiTheme="majorBidi" w:cstheme="majorBidi"/>
          <w:sz w:val="32"/>
          <w:szCs w:val="32"/>
          <w:lang w:bidi="th-TH"/>
        </w:rPr>
        <w:t>Mobile Application (Android)</w:t>
      </w:r>
    </w:p>
    <w:p w:rsidR="00AC3D4F" w:rsidRDefault="006461AA" w:rsidP="006461AA">
      <w:pPr>
        <w:pStyle w:val="ListParagraph"/>
        <w:numPr>
          <w:ilvl w:val="0"/>
          <w:numId w:val="17"/>
        </w:numPr>
        <w:ind w:left="567" w:hanging="207"/>
        <w:rPr>
          <w:rFonts w:asciiTheme="majorBidi" w:hAnsiTheme="majorBidi" w:cstheme="majorBidi"/>
          <w:sz w:val="32"/>
          <w:szCs w:val="32"/>
          <w:lang w:bidi="th-TH"/>
        </w:rPr>
      </w:pPr>
      <w:r w:rsidRPr="006461AA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ระบบ </w:t>
      </w:r>
      <w:r w:rsidRPr="006461AA">
        <w:rPr>
          <w:rFonts w:asciiTheme="majorBidi" w:hAnsiTheme="majorBidi" w:cstheme="majorBidi"/>
          <w:sz w:val="32"/>
          <w:szCs w:val="32"/>
          <w:lang w:bidi="th-TH"/>
        </w:rPr>
        <w:t xml:space="preserve">Backend </w:t>
      </w:r>
    </w:p>
    <w:p w:rsidR="00383444" w:rsidRDefault="00AB7C04" w:rsidP="00383444">
      <w:pPr>
        <w:rPr>
          <w:rFonts w:asciiTheme="majorBidi" w:hAnsiTheme="majorBidi" w:cstheme="majorBidi"/>
          <w:sz w:val="32"/>
          <w:szCs w:val="32"/>
          <w:lang w:bidi="th-TH"/>
        </w:rPr>
      </w:pPr>
      <w:r w:rsidRPr="00AB7C04">
        <w:rPr>
          <w:rFonts w:asciiTheme="majorBidi" w:hAnsiTheme="majorBidi" w:cstheme="majorBidi" w:hint="cs"/>
          <w:sz w:val="32"/>
          <w:szCs w:val="32"/>
          <w:u w:val="single"/>
          <w:cs/>
          <w:lang w:bidi="th-TH"/>
        </w:rPr>
        <w:t>หมายเหตุ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r w:rsidR="00383444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แต่ละระบบแบ่งเฟสการพัฒนาตามกำหนด </w:t>
      </w:r>
      <w:r w:rsidR="00383444">
        <w:rPr>
          <w:rFonts w:asciiTheme="majorBidi" w:hAnsiTheme="majorBidi" w:cstheme="majorBidi"/>
          <w:sz w:val="32"/>
          <w:szCs w:val="32"/>
          <w:lang w:bidi="th-TH"/>
        </w:rPr>
        <w:t>Project Timeline</w:t>
      </w:r>
    </w:p>
    <w:p w:rsidR="00ED6974" w:rsidRDefault="00ED6974" w:rsidP="00383444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ED6974" w:rsidRPr="00ED6974" w:rsidRDefault="00ED6974" w:rsidP="00383444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th-TH"/>
        </w:rPr>
      </w:pPr>
      <w:r w:rsidRPr="00ED6974">
        <w:rPr>
          <w:rFonts w:asciiTheme="majorBidi" w:hAnsiTheme="majorBidi" w:cstheme="majorBidi" w:hint="cs"/>
          <w:b/>
          <w:bCs/>
          <w:sz w:val="32"/>
          <w:szCs w:val="32"/>
          <w:u w:val="single"/>
          <w:cs/>
          <w:lang w:bidi="th-TH"/>
        </w:rPr>
        <w:t>ข้อจำกัดของระบบ</w:t>
      </w:r>
    </w:p>
    <w:p w:rsidR="00ED6974" w:rsidRDefault="00ED6974" w:rsidP="00ED6974">
      <w:pPr>
        <w:pStyle w:val="ListParagraph"/>
        <w:numPr>
          <w:ilvl w:val="0"/>
          <w:numId w:val="18"/>
        </w:numPr>
        <w:ind w:left="567" w:hanging="207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เว็บไซต์รองรับการใช้งาน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Browser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เวอร์ชั่นต่างๆ ดังนี้</w:t>
      </w:r>
    </w:p>
    <w:p w:rsidR="00ED6974" w:rsidRDefault="00ED6974" w:rsidP="00ED6974">
      <w:pPr>
        <w:pStyle w:val="ListParagraph"/>
        <w:numPr>
          <w:ilvl w:val="1"/>
          <w:numId w:val="18"/>
        </w:numPr>
        <w:ind w:left="993" w:hanging="426"/>
        <w:rPr>
          <w:rFonts w:asciiTheme="majorBidi" w:hAnsiTheme="majorBidi" w:cstheme="majorBidi"/>
          <w:sz w:val="32"/>
          <w:szCs w:val="32"/>
          <w:lang w:bidi="th-TH"/>
        </w:rPr>
      </w:pPr>
      <w:r w:rsidRPr="00ED6974">
        <w:rPr>
          <w:rFonts w:asciiTheme="majorBidi" w:hAnsiTheme="majorBidi" w:cstheme="majorBidi"/>
          <w:sz w:val="32"/>
          <w:szCs w:val="32"/>
          <w:lang w:bidi="th-TH"/>
        </w:rPr>
        <w:t>Microsoft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 Internet E</w:t>
      </w:r>
      <w:r w:rsidRPr="00ED6974">
        <w:rPr>
          <w:rFonts w:asciiTheme="majorBidi" w:hAnsiTheme="majorBidi" w:cstheme="majorBidi"/>
          <w:sz w:val="32"/>
          <w:szCs w:val="32"/>
          <w:lang w:bidi="th-TH"/>
        </w:rPr>
        <w:t>xplorer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 10+</w:t>
      </w:r>
    </w:p>
    <w:p w:rsidR="00ED6974" w:rsidRDefault="00ED6974" w:rsidP="00ED6974">
      <w:pPr>
        <w:pStyle w:val="ListParagraph"/>
        <w:numPr>
          <w:ilvl w:val="1"/>
          <w:numId w:val="18"/>
        </w:numPr>
        <w:ind w:left="993" w:hanging="426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>M</w:t>
      </w:r>
      <w:r w:rsidRPr="00ED6974">
        <w:rPr>
          <w:rFonts w:asciiTheme="majorBidi" w:hAnsiTheme="majorBidi" w:cstheme="majorBidi"/>
          <w:sz w:val="32"/>
          <w:szCs w:val="32"/>
          <w:lang w:bidi="th-TH"/>
        </w:rPr>
        <w:t xml:space="preserve">icrosoft </w:t>
      </w:r>
      <w:r>
        <w:rPr>
          <w:rFonts w:asciiTheme="majorBidi" w:hAnsiTheme="majorBidi" w:cstheme="majorBidi"/>
          <w:sz w:val="32"/>
          <w:szCs w:val="32"/>
          <w:lang w:bidi="th-TH"/>
        </w:rPr>
        <w:t>Edge 20+</w:t>
      </w:r>
    </w:p>
    <w:p w:rsidR="00ED6974" w:rsidRDefault="00ED6974" w:rsidP="00ED6974">
      <w:pPr>
        <w:pStyle w:val="ListParagraph"/>
        <w:numPr>
          <w:ilvl w:val="1"/>
          <w:numId w:val="18"/>
        </w:numPr>
        <w:ind w:left="993" w:hanging="426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>Google Chrome 51.0.2704.103+</w:t>
      </w:r>
    </w:p>
    <w:p w:rsidR="00ED6974" w:rsidRDefault="00ED6974" w:rsidP="00ED6974">
      <w:pPr>
        <w:pStyle w:val="ListParagraph"/>
        <w:numPr>
          <w:ilvl w:val="1"/>
          <w:numId w:val="18"/>
        </w:numPr>
        <w:ind w:left="993" w:hanging="426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>Mozilla Firefox 47.0.1+</w:t>
      </w:r>
    </w:p>
    <w:p w:rsidR="00ED6974" w:rsidRDefault="00ED6974" w:rsidP="00ED6974">
      <w:pPr>
        <w:pStyle w:val="ListParagraph"/>
        <w:numPr>
          <w:ilvl w:val="1"/>
          <w:numId w:val="18"/>
        </w:numPr>
        <w:ind w:left="993" w:hanging="426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>Safari on Mac 9.0.3+</w:t>
      </w:r>
    </w:p>
    <w:p w:rsidR="00FF6B04" w:rsidRDefault="00FF6B04" w:rsidP="00E327BD">
      <w:pPr>
        <w:pStyle w:val="ListParagraph"/>
        <w:numPr>
          <w:ilvl w:val="0"/>
          <w:numId w:val="18"/>
        </w:numPr>
        <w:ind w:left="567" w:hanging="218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 xml:space="preserve">Mobile Application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รองรับเวอร์ชั่นต่างๆ ดังนี้</w:t>
      </w:r>
    </w:p>
    <w:p w:rsidR="00FF6B04" w:rsidRDefault="00FF6B04" w:rsidP="00E327BD">
      <w:pPr>
        <w:pStyle w:val="ListParagraph"/>
        <w:numPr>
          <w:ilvl w:val="1"/>
          <w:numId w:val="18"/>
        </w:numPr>
        <w:ind w:left="993" w:hanging="426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>iOS 8+</w:t>
      </w:r>
    </w:p>
    <w:p w:rsidR="00FF6B04" w:rsidRPr="00ED6974" w:rsidRDefault="00FF6B04" w:rsidP="00E327BD">
      <w:pPr>
        <w:pStyle w:val="ListParagraph"/>
        <w:numPr>
          <w:ilvl w:val="1"/>
          <w:numId w:val="18"/>
        </w:numPr>
        <w:ind w:left="993" w:hanging="426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 xml:space="preserve">Android 4.4+ </w:t>
      </w:r>
    </w:p>
    <w:p w:rsidR="00E75D93" w:rsidRDefault="00E75D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br w:type="page"/>
      </w:r>
    </w:p>
    <w:p w:rsidR="00E75D93" w:rsidRDefault="00E75D93" w:rsidP="00E75D93">
      <w:pPr>
        <w:rPr>
          <w:lang w:bidi="th-TH"/>
        </w:rPr>
      </w:pPr>
      <w:r>
        <w:rPr>
          <w:rFonts w:asciiTheme="majorHAnsi" w:eastAsiaTheme="majorEastAsia" w:hAnsiTheme="majorHAnsi" w:cstheme="majorBidi"/>
          <w:b/>
          <w:bCs/>
          <w:caps/>
          <w:kern w:val="28"/>
          <w:sz w:val="78"/>
        </w:rPr>
        <w:lastRenderedPageBreak/>
        <w:t>NETWORK DIAGRAM</w:t>
      </w:r>
    </w:p>
    <w:p w:rsidR="000D7DDE" w:rsidRDefault="000D7DDE" w:rsidP="00A9538C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ระบบใช้ฐานข้อมูลแบบ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Single Database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ซึ่งทำงานร่วมกันทั้งเว็บไซต์และ </w:t>
      </w:r>
      <w:r>
        <w:rPr>
          <w:rFonts w:asciiTheme="majorBidi" w:hAnsiTheme="majorBidi" w:cstheme="majorBidi"/>
          <w:sz w:val="32"/>
          <w:szCs w:val="32"/>
          <w:lang w:bidi="th-TH"/>
        </w:rPr>
        <w:t>Mobile Application</w:t>
      </w:r>
      <w:r w:rsidR="004511C6">
        <w:rPr>
          <w:rFonts w:asciiTheme="majorBidi" w:hAnsiTheme="majorBidi" w:cstheme="majorBidi"/>
          <w:sz w:val="32"/>
          <w:szCs w:val="32"/>
          <w:lang w:bidi="th-TH"/>
        </w:rPr>
        <w:t xml:space="preserve"> </w:t>
      </w:r>
      <w:r w:rsidR="004511C6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ดังรูปที่ </w:t>
      </w:r>
      <w:r w:rsidR="004511C6">
        <w:rPr>
          <w:rFonts w:asciiTheme="majorBidi" w:hAnsiTheme="majorBidi" w:cstheme="majorBidi"/>
          <w:sz w:val="32"/>
          <w:szCs w:val="32"/>
          <w:lang w:bidi="th-TH"/>
        </w:rPr>
        <w:t>1</w:t>
      </w:r>
    </w:p>
    <w:p w:rsidR="00E75D93" w:rsidRDefault="00E75D93" w:rsidP="00A9538C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E75D93" w:rsidRPr="004511C6" w:rsidRDefault="00E75D93" w:rsidP="00A9538C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6358E4" w:rsidRPr="00FE3C11" w:rsidRDefault="006358E4" w:rsidP="006358E4">
      <w:pPr>
        <w:ind w:firstLine="567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br/>
      </w:r>
      <w:r w:rsidR="00A9538C">
        <w:object w:dxaOrig="5866" w:dyaOrig="2221">
          <v:shape id="_x0000_i1025" type="#_x0000_t75" style="width:293.3pt;height:111.05pt" o:ole="">
            <v:imagedata r:id="rId13" o:title=""/>
          </v:shape>
          <o:OLEObject Type="Embed" ProgID="Visio.Drawing.15" ShapeID="_x0000_i1025" DrawAspect="Content" ObjectID="_1529829405" r:id="rId14"/>
        </w:object>
      </w:r>
      <w:r w:rsidR="000D7DDE">
        <w:br/>
      </w:r>
      <w:r w:rsidR="000D7DDE" w:rsidRPr="00FE3C11">
        <w:rPr>
          <w:rFonts w:asciiTheme="majorBidi" w:hAnsiTheme="majorBidi" w:cstheme="majorBidi"/>
          <w:sz w:val="32"/>
          <w:szCs w:val="32"/>
          <w:cs/>
          <w:lang w:bidi="th-TH"/>
        </w:rPr>
        <w:t xml:space="preserve">รูปที่ </w:t>
      </w:r>
      <w:r w:rsidR="000D7DDE" w:rsidRPr="00FE3C11">
        <w:rPr>
          <w:rFonts w:asciiTheme="majorBidi" w:hAnsiTheme="majorBidi" w:cstheme="majorBidi"/>
          <w:sz w:val="32"/>
          <w:szCs w:val="32"/>
          <w:lang w:bidi="th-TH"/>
        </w:rPr>
        <w:t>1</w:t>
      </w:r>
    </w:p>
    <w:p w:rsidR="00FE3C11" w:rsidRDefault="00FE3C11">
      <w:pPr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br w:type="page"/>
      </w:r>
    </w:p>
    <w:p w:rsidR="00FE3C11" w:rsidRDefault="00FE3C11" w:rsidP="00FE3C11">
      <w:pPr>
        <w:rPr>
          <w:lang w:bidi="th-TH"/>
        </w:rPr>
      </w:pPr>
      <w:r>
        <w:rPr>
          <w:rFonts w:asciiTheme="majorHAnsi" w:eastAsiaTheme="majorEastAsia" w:hAnsiTheme="majorHAnsi" w:cstheme="majorBidi"/>
          <w:b/>
          <w:bCs/>
          <w:caps/>
          <w:kern w:val="28"/>
          <w:sz w:val="78"/>
        </w:rPr>
        <w:lastRenderedPageBreak/>
        <w:t>WORK FLOW</w:t>
      </w:r>
    </w:p>
    <w:p w:rsidR="006358E4" w:rsidRDefault="006358E4" w:rsidP="0002450C">
      <w:pPr>
        <w:ind w:firstLine="567"/>
        <w:rPr>
          <w:rFonts w:asciiTheme="majorBidi" w:eastAsiaTheme="majorEastAsia" w:hAnsiTheme="majorBidi" w:cstheme="majorBidi"/>
          <w:b/>
          <w:bCs/>
          <w:caps/>
          <w:kern w:val="28"/>
          <w:sz w:val="160"/>
          <w:szCs w:val="28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กระบวนการทำงาน</w:t>
      </w:r>
      <w:r w:rsidR="00995737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หลังจากการใช้งาน </w:t>
      </w:r>
      <w:r w:rsidR="00995737">
        <w:rPr>
          <w:rFonts w:asciiTheme="majorBidi" w:hAnsiTheme="majorBidi" w:cstheme="majorBidi"/>
          <w:sz w:val="32"/>
          <w:szCs w:val="32"/>
          <w:lang w:bidi="th-TH"/>
        </w:rPr>
        <w:t>Mobile Application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r w:rsidR="00EA749B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ผู้ใช้สามารถเลือกดูโปรโมชั่นที่ร้านค้าแต่ละร้านได้ลงไว้ได้ และเมื่อต้องการรับสิทธิ์เพียงเข้าหน้ารับสิทธิ์และแสดงให้พนักงานร้านกดยืนยัน ก็สามารถได้รับส่วนลดทันที 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ดังรูปที่ </w:t>
      </w:r>
      <w:r w:rsidR="00FE3C11">
        <w:rPr>
          <w:rFonts w:asciiTheme="majorBidi" w:hAnsiTheme="majorBidi" w:cstheme="majorBidi"/>
          <w:sz w:val="32"/>
          <w:szCs w:val="32"/>
          <w:lang w:bidi="th-TH"/>
        </w:rPr>
        <w:t>2</w:t>
      </w:r>
    </w:p>
    <w:p w:rsidR="00341904" w:rsidRPr="00341904" w:rsidRDefault="00341904" w:rsidP="0002450C">
      <w:pPr>
        <w:ind w:firstLine="567"/>
        <w:rPr>
          <w:rFonts w:asciiTheme="majorBidi" w:eastAsiaTheme="majorEastAsia" w:hAnsiTheme="majorBidi" w:cstheme="majorBidi"/>
          <w:b/>
          <w:bCs/>
          <w:caps/>
          <w:kern w:val="28"/>
          <w:sz w:val="24"/>
          <w:szCs w:val="2"/>
        </w:rPr>
      </w:pPr>
    </w:p>
    <w:p w:rsidR="00995737" w:rsidRPr="00995737" w:rsidRDefault="00995737" w:rsidP="006358E4">
      <w:pPr>
        <w:ind w:firstLine="567"/>
        <w:rPr>
          <w:rFonts w:asciiTheme="majorHAnsi" w:eastAsiaTheme="majorEastAsia" w:hAnsiTheme="majorHAnsi" w:cstheme="majorBidi"/>
          <w:b/>
          <w:bCs/>
          <w:caps/>
          <w:kern w:val="28"/>
          <w:sz w:val="22"/>
          <w:szCs w:val="2"/>
          <w:lang w:bidi="th-TH"/>
        </w:rPr>
      </w:pPr>
    </w:p>
    <w:p w:rsidR="006358E4" w:rsidRDefault="00A9538C" w:rsidP="006358E4">
      <w:pPr>
        <w:ind w:firstLine="567"/>
        <w:jc w:val="center"/>
        <w:rPr>
          <w:rFonts w:asciiTheme="majorHAnsi" w:eastAsiaTheme="majorEastAsia" w:hAnsiTheme="majorHAnsi" w:cstheme="majorBidi"/>
          <w:b/>
          <w:bCs/>
          <w:caps/>
          <w:kern w:val="28"/>
          <w:sz w:val="78"/>
        </w:rPr>
      </w:pPr>
      <w:r>
        <w:object w:dxaOrig="9886" w:dyaOrig="2191">
          <v:shape id="_x0000_i1026" type="#_x0000_t75" style="width:494.3pt;height:109.55pt" o:ole="">
            <v:imagedata r:id="rId15" o:title=""/>
          </v:shape>
          <o:OLEObject Type="Embed" ProgID="Visio.Drawing.15" ShapeID="_x0000_i1026" DrawAspect="Content" ObjectID="_1529829406" r:id="rId16"/>
        </w:object>
      </w:r>
    </w:p>
    <w:p w:rsidR="006358E4" w:rsidRPr="00FE3C11" w:rsidRDefault="006358E4" w:rsidP="006358E4">
      <w:pPr>
        <w:jc w:val="center"/>
        <w:rPr>
          <w:rFonts w:asciiTheme="majorBidi" w:hAnsiTheme="majorBidi" w:cstheme="majorBidi"/>
          <w:sz w:val="32"/>
          <w:szCs w:val="32"/>
        </w:rPr>
      </w:pPr>
      <w:r w:rsidRPr="00FE3C11">
        <w:rPr>
          <w:rFonts w:asciiTheme="majorBidi" w:hAnsiTheme="majorBidi" w:cstheme="majorBidi"/>
          <w:sz w:val="32"/>
          <w:szCs w:val="32"/>
          <w:cs/>
          <w:lang w:bidi="th-TH"/>
        </w:rPr>
        <w:t xml:space="preserve">รูปที่ </w:t>
      </w:r>
      <w:r w:rsidR="00FE3C11" w:rsidRPr="00FE3C11">
        <w:rPr>
          <w:rFonts w:asciiTheme="majorBidi" w:hAnsiTheme="majorBidi" w:cstheme="majorBidi"/>
          <w:sz w:val="32"/>
          <w:szCs w:val="32"/>
          <w:lang w:bidi="th-TH"/>
        </w:rPr>
        <w:t>2</w:t>
      </w:r>
    </w:p>
    <w:p w:rsidR="00146536" w:rsidRPr="00B148CA" w:rsidRDefault="00146536" w:rsidP="00995737">
      <w:pPr>
        <w:jc w:val="both"/>
        <w:rPr>
          <w:rFonts w:asciiTheme="majorBidi" w:hAnsiTheme="majorBidi" w:cstheme="majorBidi"/>
          <w:sz w:val="44"/>
          <w:szCs w:val="44"/>
          <w:lang w:bidi="th-TH"/>
        </w:rPr>
      </w:pPr>
      <w:r w:rsidRPr="00B148CA">
        <w:rPr>
          <w:rFonts w:asciiTheme="majorBidi" w:hAnsiTheme="majorBidi" w:cstheme="majorBidi"/>
          <w:sz w:val="28"/>
          <w:szCs w:val="28"/>
        </w:rPr>
        <w:br w:type="page"/>
      </w:r>
    </w:p>
    <w:p w:rsidR="002346B2" w:rsidRDefault="0083033A">
      <w:pPr>
        <w:pStyle w:val="Title"/>
      </w:pPr>
      <w:r>
        <w:lastRenderedPageBreak/>
        <w:t>SITE MAP</w:t>
      </w:r>
    </w:p>
    <w:p w:rsidR="00267181" w:rsidRDefault="00267181">
      <w:pPr>
        <w:pStyle w:val="Title"/>
        <w:rPr>
          <w:lang w:bidi="th-TH"/>
        </w:rPr>
      </w:pPr>
      <w:r w:rsidRPr="003D73D9">
        <w:rPr>
          <w:sz w:val="32"/>
          <w:szCs w:val="4"/>
        </w:rPr>
        <w:t>INFORmation web</w:t>
      </w:r>
      <w:r w:rsidR="003D73D9" w:rsidRPr="003D73D9">
        <w:rPr>
          <w:sz w:val="32"/>
          <w:szCs w:val="4"/>
        </w:rPr>
        <w:t>site</w:t>
      </w:r>
    </w:p>
    <w:p w:rsidR="00C84F3D" w:rsidRDefault="00C84F3D" w:rsidP="008B626E">
      <w:pPr>
        <w:rPr>
          <w:cs/>
          <w:lang w:bidi="th-TH"/>
        </w:rPr>
      </w:pPr>
    </w:p>
    <w:p w:rsidR="00C84F3D" w:rsidRDefault="00C84F3D" w:rsidP="00C84F3D">
      <w:pPr>
        <w:rPr>
          <w:lang w:bidi="th-TH"/>
        </w:rPr>
      </w:pPr>
    </w:p>
    <w:p w:rsidR="00092077" w:rsidRDefault="00092077" w:rsidP="00C84F3D">
      <w:pPr>
        <w:rPr>
          <w:lang w:bidi="th-TH"/>
        </w:rPr>
      </w:pPr>
    </w:p>
    <w:p w:rsidR="00F44179" w:rsidRDefault="001A711E" w:rsidP="00460A68">
      <w:pPr>
        <w:pStyle w:val="ListParagraph"/>
        <w:ind w:left="0"/>
        <w:rPr>
          <w:lang w:bidi="th-TH"/>
        </w:rPr>
      </w:pPr>
      <w:r>
        <w:object w:dxaOrig="12076" w:dyaOrig="1710">
          <v:shape id="_x0000_i1027" type="#_x0000_t75" style="width:539.8pt;height:76.45pt" o:ole="">
            <v:imagedata r:id="rId17" o:title=""/>
          </v:shape>
          <o:OLEObject Type="Embed" ProgID="Visio.Drawing.15" ShapeID="_x0000_i1027" DrawAspect="Content" ObjectID="_1529829407" r:id="rId18"/>
        </w:object>
      </w:r>
    </w:p>
    <w:p w:rsidR="00896005" w:rsidRDefault="00896005" w:rsidP="00460A68">
      <w:pPr>
        <w:pStyle w:val="ListParagraph"/>
        <w:ind w:left="0"/>
        <w:rPr>
          <w:lang w:bidi="th-TH"/>
        </w:rPr>
      </w:pPr>
    </w:p>
    <w:p w:rsidR="00896005" w:rsidRDefault="00896005" w:rsidP="00460A68">
      <w:pPr>
        <w:pStyle w:val="ListParagraph"/>
        <w:ind w:left="0"/>
        <w:rPr>
          <w:lang w:bidi="th-TH"/>
        </w:rPr>
      </w:pPr>
    </w:p>
    <w:p w:rsidR="00896005" w:rsidRDefault="00896005" w:rsidP="00460A68">
      <w:pPr>
        <w:pStyle w:val="ListParagraph"/>
        <w:ind w:left="0"/>
        <w:rPr>
          <w:lang w:bidi="th-TH"/>
        </w:rPr>
      </w:pPr>
    </w:p>
    <w:p w:rsidR="00896005" w:rsidRPr="00896005" w:rsidRDefault="00896005" w:rsidP="0002450C">
      <w:pPr>
        <w:pStyle w:val="ListParagraph"/>
        <w:ind w:left="0" w:firstLine="720"/>
        <w:rPr>
          <w:rFonts w:asciiTheme="majorBidi" w:hAnsiTheme="majorBidi" w:cstheme="majorBidi" w:hint="cs"/>
          <w:sz w:val="28"/>
          <w:szCs w:val="28"/>
          <w:cs/>
          <w:lang w:bidi="th-TH"/>
        </w:rPr>
        <w:sectPr w:rsidR="00896005" w:rsidRPr="00896005" w:rsidSect="00F91CE9">
          <w:pgSz w:w="12240" w:h="15840"/>
          <w:pgMar w:top="794" w:right="720" w:bottom="720" w:left="720" w:header="0" w:footer="0" w:gutter="0"/>
          <w:cols w:space="720"/>
          <w:docGrid w:linePitch="360"/>
        </w:sect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เว็บไซต์ประชาสัมพันธ์ แสดงผลในรูปแบบ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One page website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ซึ่งสามารถบอกข้อมูที่ครบถ้วนให้จบได้ในหน้าเดียว และสะดวกในการนำลิงค์ไปติดในเว็บไซต์ต่างๆ </w:t>
      </w:r>
    </w:p>
    <w:p w:rsidR="00896005" w:rsidRDefault="00896005" w:rsidP="00896005">
      <w:pPr>
        <w:pStyle w:val="Title"/>
      </w:pPr>
      <w:r>
        <w:lastRenderedPageBreak/>
        <w:t>SITE MAP</w:t>
      </w:r>
    </w:p>
    <w:p w:rsidR="00896005" w:rsidRDefault="008C0B2D" w:rsidP="00896005">
      <w:pPr>
        <w:pStyle w:val="Title"/>
      </w:pPr>
      <w:r>
        <w:rPr>
          <w:sz w:val="32"/>
          <w:szCs w:val="4"/>
        </w:rPr>
        <w:t>MOBILE APPLICATION</w:t>
      </w:r>
    </w:p>
    <w:p w:rsidR="00896005" w:rsidRDefault="00896005" w:rsidP="00896005">
      <w:pPr>
        <w:rPr>
          <w:cs/>
          <w:lang w:bidi="th-TH"/>
        </w:rPr>
      </w:pPr>
    </w:p>
    <w:p w:rsidR="00896005" w:rsidRDefault="00896005" w:rsidP="00896005">
      <w:pPr>
        <w:rPr>
          <w:lang w:bidi="th-TH"/>
        </w:rPr>
      </w:pPr>
    </w:p>
    <w:p w:rsidR="00896005" w:rsidRDefault="00CD3808" w:rsidP="00EC17C6">
      <w:pPr>
        <w:pStyle w:val="ListParagraph"/>
        <w:ind w:left="0"/>
        <w:jc w:val="center"/>
        <w:rPr>
          <w:lang w:bidi="th-TH"/>
        </w:rPr>
      </w:pPr>
      <w:r>
        <w:object w:dxaOrig="15676" w:dyaOrig="5596">
          <v:shape id="_x0000_i1028" type="#_x0000_t75" style="width:539.25pt;height:192.5pt" o:ole="">
            <v:imagedata r:id="rId19" o:title=""/>
          </v:shape>
          <o:OLEObject Type="Embed" ProgID="Visio.Drawing.15" ShapeID="_x0000_i1028" DrawAspect="Content" ObjectID="_1529829408" r:id="rId20"/>
        </w:object>
      </w:r>
    </w:p>
    <w:p w:rsidR="00896005" w:rsidRDefault="00896005" w:rsidP="00896005">
      <w:pPr>
        <w:pStyle w:val="ListParagraph"/>
        <w:ind w:left="0"/>
        <w:rPr>
          <w:lang w:bidi="th-TH"/>
        </w:rPr>
      </w:pPr>
    </w:p>
    <w:p w:rsidR="00896005" w:rsidRDefault="00896005" w:rsidP="00896005">
      <w:pPr>
        <w:pStyle w:val="ListParagraph"/>
        <w:ind w:left="0"/>
        <w:rPr>
          <w:lang w:bidi="th-TH"/>
        </w:rPr>
      </w:pPr>
    </w:p>
    <w:p w:rsidR="00896005" w:rsidRDefault="00896005" w:rsidP="00896005">
      <w:pPr>
        <w:pStyle w:val="ListParagraph"/>
        <w:ind w:left="0"/>
        <w:rPr>
          <w:lang w:bidi="th-TH"/>
        </w:rPr>
      </w:pPr>
    </w:p>
    <w:p w:rsidR="00896005" w:rsidRPr="00EC17C6" w:rsidRDefault="00EC17C6" w:rsidP="000F184E">
      <w:pPr>
        <w:pStyle w:val="ListParagraph"/>
        <w:ind w:left="0" w:firstLine="720"/>
        <w:rPr>
          <w:rFonts w:asciiTheme="majorBidi" w:hAnsiTheme="majorBidi" w:cstheme="majorBidi"/>
          <w:sz w:val="28"/>
          <w:szCs w:val="28"/>
          <w:cs/>
          <w:lang w:bidi="th-TH"/>
        </w:rPr>
        <w:sectPr w:rsidR="00896005" w:rsidRPr="00EC17C6" w:rsidSect="00F91CE9">
          <w:pgSz w:w="12240" w:h="15840"/>
          <w:pgMar w:top="794" w:right="720" w:bottom="720" w:left="720" w:header="0" w:footer="0" w:gutter="0"/>
          <w:cols w:space="720"/>
          <w:docGrid w:linePitch="360"/>
        </w:sectPr>
      </w:pPr>
      <w:r>
        <w:rPr>
          <w:rFonts w:asciiTheme="majorBidi" w:hAnsiTheme="majorBidi" w:cstheme="majorBidi"/>
          <w:sz w:val="28"/>
          <w:szCs w:val="28"/>
          <w:lang w:bidi="th-TH"/>
        </w:rPr>
        <w:t xml:space="preserve">Mobile Application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สามารถแสดงโปรโมชั่นจากร้านค้าต่างๆ ที่เข้าร่วม ซึ่งสามารถค้นหาได้ง่ายในกรณีที่มีจำนวนโปรโมชั่นเป็นจำนวนมาก ทั้งยังสามารถสแกน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QR Code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ที่หน้าร้านค้าเพื่อแสดงโปรโมชั่นของร้านนั้นๆ ได้ทันที</w:t>
      </w:r>
    </w:p>
    <w:p w:rsidR="00000D13" w:rsidRPr="008C6793" w:rsidRDefault="00410ACF" w:rsidP="00410ACF">
      <w:pPr>
        <w:pStyle w:val="Title"/>
        <w:rPr>
          <w:rFonts w:asciiTheme="majorBidi" w:hAnsiTheme="majorBidi"/>
          <w:color w:val="FF0000"/>
          <w:sz w:val="28"/>
          <w:szCs w:val="28"/>
          <w:lang w:bidi="th-TH"/>
        </w:rPr>
      </w:pPr>
      <w:r w:rsidRPr="00410ACF">
        <w:lastRenderedPageBreak/>
        <w:t>scope of work</w:t>
      </w:r>
      <w:r>
        <w:rPr>
          <w:rFonts w:asciiTheme="majorBidi" w:hAnsiTheme="majorBidi"/>
          <w:color w:val="FF0000"/>
          <w:sz w:val="28"/>
          <w:szCs w:val="28"/>
          <w:lang w:bidi="th-TH"/>
        </w:rPr>
        <w:br/>
      </w:r>
    </w:p>
    <w:p w:rsidR="00970926" w:rsidRDefault="00410ACF" w:rsidP="00970926">
      <w:pPr>
        <w:pStyle w:val="ListParagraph"/>
        <w:numPr>
          <w:ilvl w:val="0"/>
          <w:numId w:val="4"/>
        </w:numPr>
        <w:ind w:left="993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th-TH"/>
        </w:rPr>
        <w:t>Information Website</w:t>
      </w:r>
    </w:p>
    <w:p w:rsidR="00410ACF" w:rsidRDefault="00410ACF" w:rsidP="00756934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410ACF">
        <w:rPr>
          <w:rFonts w:asciiTheme="majorBidi" w:hAnsiTheme="majorBidi" w:cstheme="majorBidi" w:hint="cs"/>
          <w:b/>
          <w:bCs/>
          <w:color w:val="auto"/>
          <w:sz w:val="28"/>
          <w:szCs w:val="28"/>
          <w:cs/>
          <w:lang w:bidi="th-TH"/>
        </w:rPr>
        <w:t>ความเป็นมาของโครงการ</w:t>
      </w:r>
    </w:p>
    <w:p w:rsidR="00410ACF" w:rsidRPr="00410ACF" w:rsidRDefault="00410ACF" w:rsidP="00410ACF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th-TH"/>
        </w:rPr>
      </w:pPr>
      <w:r w:rsidRPr="00410ACF">
        <w:rPr>
          <w:rFonts w:asciiTheme="majorBidi" w:hAnsiTheme="majorBidi" w:cstheme="majorBidi" w:hint="cs"/>
          <w:sz w:val="28"/>
          <w:szCs w:val="28"/>
          <w:cs/>
          <w:lang w:bidi="th-TH"/>
        </w:rPr>
        <w:t>แสดง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ข้อมูลโครงการหรือประวัติที่มาของโครงการ ในรูปแบบตัวอักษร รูปภาพและวีดีโอ </w:t>
      </w:r>
      <w:r w:rsidR="0026429B">
        <w:rPr>
          <w:rFonts w:asciiTheme="majorBidi" w:hAnsiTheme="majorBidi" w:cstheme="majorBidi"/>
          <w:sz w:val="28"/>
          <w:szCs w:val="28"/>
          <w:lang w:bidi="th-TH"/>
        </w:rPr>
        <w:t>YouTube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ได้ โดยมีระบบบริหารจัดการผ่านทาง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Backend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ในรูปแบบ </w:t>
      </w:r>
      <w:r>
        <w:rPr>
          <w:rFonts w:asciiTheme="majorBidi" w:hAnsiTheme="majorBidi" w:cstheme="majorBidi"/>
          <w:sz w:val="28"/>
          <w:szCs w:val="28"/>
          <w:lang w:bidi="th-TH"/>
        </w:rPr>
        <w:t>Text Editor</w:t>
      </w:r>
    </w:p>
    <w:p w:rsidR="00410ACF" w:rsidRDefault="00410ACF" w:rsidP="00756934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 w:hint="cs"/>
          <w:b/>
          <w:bCs/>
          <w:sz w:val="28"/>
          <w:szCs w:val="28"/>
          <w:cs/>
          <w:lang w:bidi="th-TH"/>
        </w:rPr>
        <w:t>โปรโมชั่นจากร้านต่างๆ</w:t>
      </w:r>
    </w:p>
    <w:p w:rsidR="00EF7775" w:rsidRDefault="00A10E18" w:rsidP="00EF7775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แสดงข้อมูลโปรโมชั่น โปรโมชั่นที่เป็น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Highlight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จากทุกร้านค้าที่เข้าร่วม โดยสามารถค้นหาได้ด้วยการระบุคำค้นหา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,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การกรองด้วย</w:t>
      </w:r>
      <w:r w:rsidR="00936877">
        <w:rPr>
          <w:rFonts w:asciiTheme="majorBidi" w:hAnsiTheme="majorBidi" w:cstheme="majorBidi" w:hint="cs"/>
          <w:sz w:val="28"/>
          <w:szCs w:val="28"/>
          <w:cs/>
          <w:lang w:bidi="th-TH"/>
        </w:rPr>
        <w:t>ชื่อ</w:t>
      </w:r>
      <w:r w:rsidR="00371756">
        <w:rPr>
          <w:rFonts w:asciiTheme="majorBidi" w:hAnsiTheme="majorBidi" w:cstheme="majorBidi" w:hint="cs"/>
          <w:sz w:val="28"/>
          <w:szCs w:val="28"/>
          <w:cs/>
          <w:lang w:bidi="th-TH"/>
        </w:rPr>
        <w:t>ท่าอากาศยาน</w:t>
      </w:r>
      <w:r w:rsidR="00371756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="00371756">
        <w:rPr>
          <w:rFonts w:asciiTheme="majorBidi" w:hAnsiTheme="majorBidi" w:cstheme="majorBidi" w:hint="cs"/>
          <w:sz w:val="28"/>
          <w:szCs w:val="28"/>
          <w:cs/>
          <w:lang w:bidi="th-TH"/>
        </w:rPr>
        <w:t>ร้านค้า</w:t>
      </w:r>
      <w:r w:rsidR="00371756">
        <w:rPr>
          <w:rFonts w:asciiTheme="majorBidi" w:hAnsiTheme="majorBidi" w:cstheme="majorBidi"/>
          <w:sz w:val="28"/>
          <w:szCs w:val="28"/>
          <w:lang w:bidi="th-TH"/>
        </w:rPr>
        <w:t xml:space="preserve">, </w:t>
      </w:r>
      <w:r w:rsidR="00371756">
        <w:rPr>
          <w:rFonts w:asciiTheme="majorBidi" w:hAnsiTheme="majorBidi" w:cstheme="majorBidi" w:hint="cs"/>
          <w:sz w:val="28"/>
          <w:szCs w:val="28"/>
          <w:cs/>
          <w:lang w:bidi="th-TH"/>
        </w:rPr>
        <w:t>ส่วนลดของโปรโมชั่น เป็นต้น</w:t>
      </w:r>
      <w:r w:rsidR="00371756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</w:p>
    <w:p w:rsidR="00DE251A" w:rsidRPr="00DE251A" w:rsidRDefault="00DE251A" w:rsidP="00EF7775">
      <w:pPr>
        <w:pStyle w:val="ListParagraph"/>
        <w:ind w:left="1440"/>
        <w:rPr>
          <w:rFonts w:asciiTheme="majorBidi" w:hAnsiTheme="majorBidi" w:cstheme="majorBidi"/>
          <w:sz w:val="28"/>
          <w:szCs w:val="28"/>
          <w:cs/>
          <w:lang w:bidi="th-TH"/>
        </w:rPr>
      </w:pPr>
      <w:r>
        <w:rPr>
          <w:rFonts w:asciiTheme="majorBidi" w:hAnsiTheme="majorBidi" w:cstheme="majorBidi"/>
          <w:sz w:val="28"/>
          <w:szCs w:val="28"/>
          <w:cs/>
          <w:lang w:bidi="th-TH"/>
        </w:rPr>
        <w:t>การแสดงผลสามารถแสดงในรูปแบบรูปภาพ ตัวอักษร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ตามรูปแบบที่ออกแบบไว้ โดยมีระบบบริหารจัดการผ่านทาง </w:t>
      </w:r>
      <w:r>
        <w:rPr>
          <w:rFonts w:asciiTheme="majorBidi" w:hAnsiTheme="majorBidi" w:cstheme="majorBidi"/>
          <w:sz w:val="28"/>
          <w:szCs w:val="28"/>
          <w:lang w:bidi="th-TH"/>
        </w:rPr>
        <w:t>Backend</w:t>
      </w:r>
    </w:p>
    <w:p w:rsidR="00410ACF" w:rsidRDefault="00410ACF" w:rsidP="00756934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 w:hint="cs"/>
          <w:b/>
          <w:bCs/>
          <w:sz w:val="28"/>
          <w:szCs w:val="28"/>
          <w:cs/>
          <w:lang w:bidi="th-TH"/>
        </w:rPr>
        <w:t>ร้านค้าที่เข้าร่วม</w:t>
      </w:r>
    </w:p>
    <w:p w:rsidR="00DE251A" w:rsidRPr="00815BF8" w:rsidRDefault="00D85237" w:rsidP="00DE251A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D85237">
        <w:rPr>
          <w:rFonts w:asciiTheme="majorBidi" w:hAnsiTheme="majorBidi" w:cstheme="majorBidi" w:hint="cs"/>
          <w:sz w:val="28"/>
          <w:szCs w:val="28"/>
          <w:cs/>
          <w:lang w:bidi="th-TH"/>
        </w:rPr>
        <w:t>แสดง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รายการร้านค้าที่เข้าร่วมโครงการทั้งหมด โดยสามารถแยกตามท่าอากาศยานและตำแหน่งที่ตั้งได้ </w:t>
      </w:r>
      <w:r w:rsidR="00815BF8">
        <w:rPr>
          <w:rFonts w:asciiTheme="majorBidi" w:hAnsiTheme="majorBidi" w:cstheme="majorBidi"/>
          <w:sz w:val="28"/>
          <w:szCs w:val="28"/>
          <w:cs/>
          <w:lang w:bidi="th-TH"/>
        </w:rPr>
        <w:t>การแสดงผลสามารถแสดงในรูปแบบรูปภาพ ตัวอักษร</w:t>
      </w:r>
      <w:r w:rsidR="00815BF8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ตามรูปแบบที่ออกแบบไว้ โดยมีระบบบริหารจัดการผ่านทาง </w:t>
      </w:r>
      <w:r w:rsidR="00815BF8">
        <w:rPr>
          <w:rFonts w:asciiTheme="majorBidi" w:hAnsiTheme="majorBidi" w:cstheme="majorBidi"/>
          <w:sz w:val="28"/>
          <w:szCs w:val="28"/>
          <w:lang w:bidi="th-TH"/>
        </w:rPr>
        <w:t>Backend</w:t>
      </w:r>
    </w:p>
    <w:p w:rsidR="00410ACF" w:rsidRDefault="00410ACF" w:rsidP="00756934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 w:hint="cs"/>
          <w:b/>
          <w:bCs/>
          <w:sz w:val="28"/>
          <w:szCs w:val="28"/>
          <w:cs/>
          <w:lang w:bidi="th-TH"/>
        </w:rPr>
        <w:t>ข้อมูลสิทธิ์ประโยชน์</w:t>
      </w:r>
    </w:p>
    <w:p w:rsidR="00CD3808" w:rsidRPr="00815BF8" w:rsidRDefault="00CD3808" w:rsidP="00CD3808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CD3808">
        <w:rPr>
          <w:rFonts w:asciiTheme="majorBidi" w:hAnsiTheme="majorBidi" w:cstheme="majorBidi" w:hint="cs"/>
          <w:sz w:val="28"/>
          <w:szCs w:val="28"/>
          <w:cs/>
          <w:lang w:bidi="th-TH"/>
        </w:rPr>
        <w:t>แสดงข้อมูลสิทธิ์ประโยชน์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ต่างๆ ที่พนักงานผู้ถือบัตรความปลอดภัยจะได้รับจากการใช้งานระบบ </w:t>
      </w:r>
      <w:r>
        <w:rPr>
          <w:rFonts w:asciiTheme="majorBidi" w:hAnsiTheme="majorBidi" w:cstheme="majorBidi"/>
          <w:sz w:val="28"/>
          <w:szCs w:val="28"/>
          <w:cs/>
          <w:lang w:bidi="th-TH"/>
        </w:rPr>
        <w:t>การแสดงผลสามารถแสดงในรูปแบบรูปภาพ ตัวอักษร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ตามรูปแบบที่ออกแบบไว้ โดยมีระบบบริหารจัดการผ่านทาง </w:t>
      </w:r>
      <w:r>
        <w:rPr>
          <w:rFonts w:asciiTheme="majorBidi" w:hAnsiTheme="majorBidi" w:cstheme="majorBidi"/>
          <w:sz w:val="28"/>
          <w:szCs w:val="28"/>
          <w:lang w:bidi="th-TH"/>
        </w:rPr>
        <w:t>Backend</w:t>
      </w:r>
    </w:p>
    <w:p w:rsidR="00410ACF" w:rsidRDefault="00410ACF" w:rsidP="00756934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 w:hint="cs"/>
          <w:b/>
          <w:bCs/>
          <w:sz w:val="28"/>
          <w:szCs w:val="28"/>
          <w:cs/>
          <w:lang w:bidi="th-TH"/>
        </w:rPr>
        <w:t>วิธีการใช้งาน</w:t>
      </w:r>
    </w:p>
    <w:p w:rsidR="00970926" w:rsidRPr="0026429B" w:rsidRDefault="0074220B" w:rsidP="00410ACF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26429B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แนะนำวิธีการใช้งานระบบใหม่ โดยสามารถแสดงด้วย </w:t>
      </w:r>
      <w:r w:rsidRPr="0026429B">
        <w:rPr>
          <w:rFonts w:asciiTheme="majorBidi" w:hAnsiTheme="majorBidi" w:cstheme="majorBidi"/>
          <w:sz w:val="28"/>
          <w:szCs w:val="28"/>
          <w:lang w:bidi="th-TH"/>
        </w:rPr>
        <w:t xml:space="preserve">Info-Graphic </w:t>
      </w:r>
      <w:r w:rsidR="0026429B" w:rsidRPr="0026429B">
        <w:rPr>
          <w:rFonts w:asciiTheme="majorBidi" w:hAnsiTheme="majorBidi" w:cstheme="majorBidi" w:hint="cs"/>
          <w:sz w:val="28"/>
          <w:szCs w:val="28"/>
          <w:cs/>
          <w:lang w:bidi="th-TH"/>
        </w:rPr>
        <w:t>เพื่อให้</w:t>
      </w:r>
      <w:r w:rsidR="006B3BE9">
        <w:rPr>
          <w:rFonts w:asciiTheme="majorBidi" w:hAnsiTheme="majorBidi" w:cstheme="majorBidi" w:hint="cs"/>
          <w:sz w:val="28"/>
          <w:szCs w:val="28"/>
          <w:cs/>
          <w:lang w:bidi="th-TH"/>
        </w:rPr>
        <w:t>เข้าใจง่าย</w:t>
      </w:r>
      <w:r w:rsidR="0026429B">
        <w:rPr>
          <w:rFonts w:asciiTheme="majorBidi" w:hAnsiTheme="majorBidi" w:cstheme="majorBidi" w:hint="cs"/>
          <w:sz w:val="28"/>
          <w:szCs w:val="28"/>
          <w:cs/>
          <w:lang w:bidi="th-TH"/>
        </w:rPr>
        <w:t>ขึ้น</w:t>
      </w:r>
      <w:r w:rsidR="006B3BE9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r w:rsidR="00466204">
        <w:rPr>
          <w:rFonts w:asciiTheme="majorBidi" w:hAnsiTheme="majorBidi" w:cstheme="majorBidi" w:hint="cs"/>
          <w:sz w:val="28"/>
          <w:szCs w:val="28"/>
          <w:cs/>
          <w:lang w:bidi="th-TH"/>
        </w:rPr>
        <w:t>ซึ่งทางผู้พัฒนา</w:t>
      </w:r>
      <w:r w:rsidR="006B3BE9" w:rsidRPr="006B3BE9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จะออกแบบ </w:t>
      </w:r>
      <w:r w:rsidR="006B3BE9" w:rsidRPr="006B3BE9">
        <w:rPr>
          <w:rFonts w:asciiTheme="majorBidi" w:hAnsiTheme="majorBidi" w:cstheme="majorBidi"/>
          <w:sz w:val="28"/>
          <w:szCs w:val="28"/>
          <w:lang w:bidi="th-TH"/>
        </w:rPr>
        <w:t xml:space="preserve">Info-Graphic </w:t>
      </w:r>
      <w:r w:rsidR="006B3BE9" w:rsidRPr="006B3BE9">
        <w:rPr>
          <w:rFonts w:asciiTheme="majorBidi" w:hAnsiTheme="majorBidi" w:cstheme="majorBidi" w:hint="cs"/>
          <w:sz w:val="28"/>
          <w:szCs w:val="28"/>
          <w:cs/>
          <w:lang w:bidi="th-TH"/>
        </w:rPr>
        <w:t>ให้</w:t>
      </w:r>
      <w:r w:rsidR="00063F83">
        <w:rPr>
          <w:rFonts w:asciiTheme="majorBidi" w:hAnsiTheme="majorBidi" w:cstheme="majorBidi" w:hint="cs"/>
          <w:sz w:val="28"/>
          <w:szCs w:val="28"/>
          <w:cs/>
          <w:lang w:bidi="th-TH"/>
        </w:rPr>
        <w:t>อย่างน้อย</w:t>
      </w:r>
      <w:r w:rsidR="006B3BE9" w:rsidRPr="006B3BE9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</w:t>
      </w:r>
      <w:r w:rsidR="006B3BE9" w:rsidRPr="006B3BE9">
        <w:rPr>
          <w:rFonts w:asciiTheme="majorBidi" w:hAnsiTheme="majorBidi" w:cstheme="majorBidi"/>
          <w:sz w:val="28"/>
          <w:szCs w:val="28"/>
          <w:lang w:bidi="th-TH"/>
        </w:rPr>
        <w:t>1</w:t>
      </w:r>
      <w:r w:rsidR="006B3BE9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r w:rsidR="00930EF8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ชิ้น และสามารถเปลี่ยนรูปภาพได้เองในระบบ </w:t>
      </w:r>
      <w:r w:rsidR="00930EF8">
        <w:rPr>
          <w:rFonts w:asciiTheme="majorBidi" w:hAnsiTheme="majorBidi" w:cstheme="majorBidi"/>
          <w:sz w:val="28"/>
          <w:szCs w:val="28"/>
          <w:lang w:bidi="th-TH"/>
        </w:rPr>
        <w:t>Backend</w:t>
      </w:r>
      <w:r w:rsidR="00970926" w:rsidRPr="0026429B">
        <w:rPr>
          <w:rFonts w:asciiTheme="majorBidi" w:hAnsiTheme="majorBidi" w:cstheme="majorBidi"/>
          <w:b/>
          <w:bCs/>
          <w:sz w:val="28"/>
          <w:szCs w:val="28"/>
          <w:lang w:bidi="th-TH"/>
        </w:rPr>
        <w:br/>
      </w:r>
    </w:p>
    <w:p w:rsidR="00970926" w:rsidRDefault="00275890" w:rsidP="00970926">
      <w:pPr>
        <w:pStyle w:val="ListParagraph"/>
        <w:numPr>
          <w:ilvl w:val="0"/>
          <w:numId w:val="4"/>
        </w:numPr>
        <w:ind w:left="993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th-TH"/>
        </w:rPr>
        <w:t>Mobile Application</w:t>
      </w:r>
    </w:p>
    <w:p w:rsidR="00C94BC6" w:rsidRPr="00C94BC6" w:rsidRDefault="00C94BC6" w:rsidP="00D075F7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C94BC6">
        <w:rPr>
          <w:rFonts w:asciiTheme="majorBidi" w:hAnsiTheme="majorBidi" w:cstheme="majorBidi"/>
          <w:b/>
          <w:bCs/>
          <w:sz w:val="28"/>
          <w:szCs w:val="28"/>
          <w:lang w:bidi="th-TH"/>
        </w:rPr>
        <w:t>Member</w:t>
      </w:r>
    </w:p>
    <w:p w:rsidR="00970926" w:rsidRDefault="00C94BC6" w:rsidP="00C94BC6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ระบบ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Member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จะ</w:t>
      </w:r>
      <w:r w:rsidR="001F3379">
        <w:rPr>
          <w:rFonts w:asciiTheme="majorBidi" w:hAnsiTheme="majorBidi" w:cstheme="majorBidi" w:hint="cs"/>
          <w:sz w:val="28"/>
          <w:szCs w:val="28"/>
          <w:cs/>
          <w:lang w:bidi="th-TH"/>
        </w:rPr>
        <w:t>ต้อง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รองรับพนักงานที่มีบัตรรักษาความปลอดภัย ซึ่งมีจำนวนประมาณ </w:t>
      </w:r>
      <w:r w:rsidR="001F3379">
        <w:rPr>
          <w:rFonts w:asciiTheme="majorBidi" w:hAnsiTheme="majorBidi" w:cstheme="majorBidi"/>
          <w:sz w:val="28"/>
          <w:szCs w:val="28"/>
          <w:lang w:bidi="th-TH"/>
        </w:rPr>
        <w:t>73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,000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คน โดย</w:t>
      </w:r>
      <w:r w:rsidR="00A55B52">
        <w:rPr>
          <w:rFonts w:asciiTheme="majorBidi" w:hAnsiTheme="majorBidi" w:cstheme="majorBidi" w:hint="cs"/>
          <w:sz w:val="28"/>
          <w:szCs w:val="28"/>
          <w:cs/>
          <w:lang w:bidi="th-TH"/>
        </w:rPr>
        <w:t>ผู้ใช้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จะทำการ</w:t>
      </w:r>
      <w:r w:rsidR="00A55B52">
        <w:rPr>
          <w:rFonts w:asciiTheme="majorBidi" w:hAnsiTheme="majorBidi" w:cstheme="majorBidi" w:hint="cs"/>
          <w:sz w:val="28"/>
          <w:szCs w:val="28"/>
          <w:cs/>
          <w:lang w:bidi="th-TH"/>
        </w:rPr>
        <w:t>สมัครสมาชิกเพื่อ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สร้าง </w:t>
      </w:r>
      <w:r w:rsidR="00A55B52">
        <w:rPr>
          <w:rFonts w:asciiTheme="majorBidi" w:hAnsiTheme="majorBidi" w:cstheme="majorBidi"/>
          <w:sz w:val="28"/>
          <w:szCs w:val="28"/>
          <w:lang w:bidi="th-TH"/>
        </w:rPr>
        <w:t>Username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="00A55B52">
        <w:rPr>
          <w:rFonts w:asciiTheme="majorBidi" w:hAnsiTheme="majorBidi" w:cstheme="majorBidi"/>
          <w:sz w:val="28"/>
          <w:szCs w:val="28"/>
          <w:lang w:bidi="th-TH"/>
        </w:rPr>
        <w:t xml:space="preserve">Password </w:t>
      </w:r>
      <w:r w:rsidR="00A55B52">
        <w:rPr>
          <w:rFonts w:asciiTheme="majorBidi" w:hAnsiTheme="majorBidi" w:cstheme="majorBidi" w:hint="cs"/>
          <w:sz w:val="28"/>
          <w:szCs w:val="28"/>
          <w:cs/>
          <w:lang w:bidi="th-TH"/>
        </w:rPr>
        <w:t>จากนั้นระบบจะทำการจับคู่</w:t>
      </w:r>
      <w:r w:rsidR="00B83F0C">
        <w:rPr>
          <w:rFonts w:asciiTheme="majorBidi" w:hAnsiTheme="majorBidi" w:cstheme="majorBidi" w:hint="cs"/>
          <w:sz w:val="28"/>
          <w:szCs w:val="28"/>
          <w:cs/>
          <w:lang w:bidi="th-TH"/>
        </w:rPr>
        <w:t>กับ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รหัสบัตรความปลอดภัย</w:t>
      </w:r>
      <w:r w:rsidR="00A55B52">
        <w:rPr>
          <w:rFonts w:asciiTheme="majorBidi" w:hAnsiTheme="majorBidi" w:cstheme="majorBidi" w:hint="cs"/>
          <w:sz w:val="28"/>
          <w:szCs w:val="28"/>
          <w:cs/>
          <w:lang w:bidi="th-TH"/>
        </w:rPr>
        <w:t>ของผู้</w:t>
      </w:r>
      <w:r w:rsidR="00B83F0C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ใช้ เพื่อป้องกันการผู้ใช้ภายนอก </w:t>
      </w:r>
      <w:r w:rsidR="00B83F0C">
        <w:rPr>
          <w:rFonts w:asciiTheme="majorBidi" w:hAnsiTheme="majorBidi" w:cstheme="majorBidi"/>
          <w:sz w:val="28"/>
          <w:szCs w:val="28"/>
          <w:lang w:bidi="th-TH"/>
        </w:rPr>
        <w:t>(</w:t>
      </w:r>
      <w:r w:rsidR="00B83F0C">
        <w:rPr>
          <w:rFonts w:asciiTheme="majorBidi" w:hAnsiTheme="majorBidi" w:cstheme="majorBidi" w:hint="cs"/>
          <w:sz w:val="28"/>
          <w:szCs w:val="28"/>
          <w:cs/>
          <w:lang w:bidi="th-TH"/>
        </w:rPr>
        <w:t>เมื่อต้องการเปิดแบบสาธารณะสามารถยกเลิกในส่วนนี้ได้ทันที</w:t>
      </w:r>
      <w:r w:rsidR="00B83F0C">
        <w:rPr>
          <w:rFonts w:asciiTheme="majorBidi" w:hAnsiTheme="majorBidi" w:cstheme="majorBidi"/>
          <w:sz w:val="28"/>
          <w:szCs w:val="28"/>
          <w:lang w:bidi="th-TH"/>
        </w:rPr>
        <w:t>)</w:t>
      </w:r>
    </w:p>
    <w:p w:rsidR="00B83F0C" w:rsidRPr="00B83F0C" w:rsidRDefault="00B83F0C" w:rsidP="00B83F0C">
      <w:pPr>
        <w:jc w:val="center"/>
        <w:rPr>
          <w:rFonts w:asciiTheme="majorBidi" w:hAnsiTheme="majorBidi" w:cstheme="majorBidi"/>
          <w:sz w:val="28"/>
          <w:szCs w:val="28"/>
          <w:lang w:bidi="th-TH"/>
        </w:rPr>
      </w:pPr>
      <w:r>
        <w:object w:dxaOrig="5401" w:dyaOrig="751">
          <v:shape id="_x0000_i1029" type="#_x0000_t75" style="width:270.05pt;height:37.55pt" o:ole="">
            <v:imagedata r:id="rId21" o:title=""/>
          </v:shape>
          <o:OLEObject Type="Embed" ProgID="Visio.Drawing.15" ShapeID="_x0000_i1029" DrawAspect="Content" ObjectID="_1529829409" r:id="rId22"/>
        </w:object>
      </w:r>
    </w:p>
    <w:p w:rsidR="00A732DD" w:rsidRPr="00B30FF4" w:rsidRDefault="00B83F0C" w:rsidP="004E163F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30FF4">
        <w:rPr>
          <w:rFonts w:asciiTheme="majorBidi" w:hAnsiTheme="majorBidi" w:cstheme="majorBidi"/>
          <w:b/>
          <w:bCs/>
          <w:sz w:val="28"/>
          <w:szCs w:val="28"/>
          <w:lang w:bidi="th-TH"/>
        </w:rPr>
        <w:lastRenderedPageBreak/>
        <w:t>Promotion</w:t>
      </w:r>
    </w:p>
    <w:p w:rsidR="00B30FF4" w:rsidRDefault="00B30FF4" w:rsidP="00B30FF4">
      <w:pPr>
        <w:pStyle w:val="ListParagraph"/>
        <w:ind w:left="1418" w:firstLine="22"/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แสดงข้อมูลโปรโมชั่น</w:t>
      </w:r>
      <w:r w:rsidR="001F3379">
        <w:rPr>
          <w:rFonts w:asciiTheme="majorBidi" w:hAnsiTheme="majorBidi" w:cstheme="majorBidi" w:hint="cs"/>
          <w:sz w:val="28"/>
          <w:szCs w:val="28"/>
          <w:cs/>
          <w:lang w:bidi="th-TH"/>
        </w:rPr>
        <w:t>ทั้งหมดและ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โปรโมชั่นที่เป็น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Highlight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จากทุกร้านค้าที่เข้าร่วม โดยสามารถค้นหาได้ด้วยการระบุคำค้นหา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,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การกรองด้วยชื่อชื่อท่าอากาศยาน</w:t>
      </w:r>
      <w:r w:rsidR="004F45FA">
        <w:rPr>
          <w:rFonts w:asciiTheme="majorBidi" w:hAnsiTheme="majorBidi" w:cstheme="majorBidi" w:hint="cs"/>
          <w:sz w:val="28"/>
          <w:szCs w:val="28"/>
          <w:cs/>
          <w:lang w:bidi="th-TH"/>
        </w:rPr>
        <w:t>ม</w:t>
      </w:r>
      <w:r w:rsidR="004F45FA">
        <w:rPr>
          <w:rFonts w:asciiTheme="majorBidi" w:hAnsiTheme="majorBidi" w:cstheme="majorBidi"/>
          <w:sz w:val="28"/>
          <w:szCs w:val="28"/>
          <w:lang w:bidi="th-TH"/>
        </w:rPr>
        <w:t xml:space="preserve">,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ร้านค้า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,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ส่วนลดของโปรโมชั่น เป็นต้น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>
        <w:rPr>
          <w:rFonts w:asciiTheme="majorBidi" w:hAnsiTheme="majorBidi" w:cstheme="majorBidi"/>
          <w:sz w:val="28"/>
          <w:szCs w:val="28"/>
          <w:cs/>
          <w:lang w:bidi="th-TH"/>
        </w:rPr>
        <w:t>การแสดงผลสามารถแสดงในรูปแบบรูปภาพ ตัวอักษร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ตามรูปแบบที่ออกแบบไว้ โดยมีระบบบริหารจัดการผ่านทาง </w:t>
      </w:r>
      <w:r>
        <w:rPr>
          <w:rFonts w:asciiTheme="majorBidi" w:hAnsiTheme="majorBidi" w:cstheme="majorBidi"/>
          <w:sz w:val="28"/>
          <w:szCs w:val="28"/>
          <w:lang w:bidi="th-TH"/>
        </w:rPr>
        <w:t>Backend</w:t>
      </w:r>
    </w:p>
    <w:p w:rsidR="00B30FF4" w:rsidRPr="00B30FF4" w:rsidRDefault="00B30FF4" w:rsidP="00B30FF4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 w:hint="cs"/>
          <w:b/>
          <w:bCs/>
          <w:sz w:val="28"/>
          <w:szCs w:val="28"/>
          <w:cs/>
          <w:lang w:bidi="th-TH"/>
        </w:rPr>
        <w:t>การรับสิทธิ์</w:t>
      </w:r>
    </w:p>
    <w:p w:rsidR="00B30FF4" w:rsidRDefault="00B30FF4" w:rsidP="00B30FF4">
      <w:pPr>
        <w:pStyle w:val="ListParagraph"/>
        <w:ind w:left="1418" w:firstLine="22"/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เมื่อผู้ใช้กดรับสิทธิ์แล้วระบบจะแสดง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Textbox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เพื่อให้พนักงานร้านค้ากรอกรหัสเพื่อยืนยันการรับสิทธิ์นั้นๆ </w:t>
      </w:r>
      <w:r w:rsidR="006B469F">
        <w:rPr>
          <w:rFonts w:asciiTheme="majorBidi" w:hAnsiTheme="majorBidi" w:cstheme="majorBidi" w:hint="cs"/>
          <w:sz w:val="28"/>
          <w:szCs w:val="28"/>
          <w:cs/>
          <w:lang w:bidi="th-TH"/>
        </w:rPr>
        <w:t>จากนั้น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ระบบจะทำการเก็บบันทึกข้อมูลการรับสิทธิ์</w:t>
      </w:r>
      <w:r w:rsidR="006B469F">
        <w:rPr>
          <w:rFonts w:asciiTheme="majorBidi" w:hAnsiTheme="majorBidi" w:cstheme="majorBidi" w:hint="cs"/>
          <w:sz w:val="28"/>
          <w:szCs w:val="28"/>
          <w:cs/>
          <w:lang w:bidi="th-TH"/>
        </w:rPr>
        <w:t>ไว้ในระบบฐานข้อมูล ซึ่งทางร้านค้าจะสามารถเข้าดูและพิมพ์รายงานออกไปได้</w:t>
      </w:r>
    </w:p>
    <w:p w:rsidR="006B197F" w:rsidRPr="00B30FF4" w:rsidRDefault="006B197F" w:rsidP="006B197F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th-TH"/>
        </w:rPr>
        <w:t>Quest</w:t>
      </w:r>
    </w:p>
    <w:p w:rsidR="006B197F" w:rsidRPr="00221D8B" w:rsidRDefault="006B197F" w:rsidP="006B197F">
      <w:pPr>
        <w:pStyle w:val="ListParagraph"/>
        <w:ind w:left="1418" w:firstLine="22"/>
        <w:rPr>
          <w:rFonts w:asciiTheme="majorBidi" w:hAnsiTheme="majorBidi" w:cstheme="majorBidi" w:hint="cs"/>
          <w:sz w:val="28"/>
          <w:szCs w:val="28"/>
          <w:cs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เควสสามารถใช้เป็นเครื่องมือในก</w:t>
      </w:r>
      <w:r w:rsidR="00797593">
        <w:rPr>
          <w:rFonts w:asciiTheme="majorBidi" w:hAnsiTheme="majorBidi" w:cstheme="majorBidi" w:hint="cs"/>
          <w:sz w:val="28"/>
          <w:szCs w:val="28"/>
          <w:cs/>
          <w:lang w:bidi="th-TH"/>
        </w:rPr>
        <w:t>ารกระตุ้นการใช้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จ่ายของผู้ใช้ได้ โดยผู้ใช้ที่ทำเควสสำเร็จนั้นจะได้รับ</w:t>
      </w:r>
      <w:r w:rsidR="00221D8B">
        <w:rPr>
          <w:rFonts w:asciiTheme="majorBidi" w:hAnsiTheme="majorBidi" w:cstheme="majorBidi" w:hint="cs"/>
          <w:sz w:val="28"/>
          <w:szCs w:val="28"/>
          <w:cs/>
          <w:lang w:bidi="th-TH"/>
        </w:rPr>
        <w:t>สิทธิ์พิเศษ ซึ่งสามารถกดรับสิทธิ์เพิ่มเติมได้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เควสนั้นสามารถกำหนดกับโปรโมชั่นได้เท่านั้น</w:t>
      </w:r>
      <w:r w:rsidR="00221D8B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เช่น </w:t>
      </w:r>
      <w:r w:rsidR="00221D8B">
        <w:rPr>
          <w:rFonts w:asciiTheme="majorBidi" w:hAnsiTheme="majorBidi" w:cstheme="majorBidi"/>
          <w:sz w:val="28"/>
          <w:szCs w:val="28"/>
          <w:lang w:bidi="th-TH"/>
        </w:rPr>
        <w:t xml:space="preserve">AOT </w:t>
      </w:r>
      <w:r w:rsidR="00221D8B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สร้างเควส </w:t>
      </w:r>
      <w:r w:rsidR="00221D8B">
        <w:rPr>
          <w:rFonts w:asciiTheme="majorBidi" w:hAnsiTheme="majorBidi" w:cstheme="majorBidi"/>
          <w:sz w:val="28"/>
          <w:szCs w:val="28"/>
          <w:lang w:bidi="th-TH"/>
        </w:rPr>
        <w:t xml:space="preserve">1 </w:t>
      </w:r>
      <w:r w:rsidR="00221D8B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โดยเลือกโปรโมชั่นจากร้านค้า </w:t>
      </w:r>
      <w:r w:rsidR="00221D8B">
        <w:rPr>
          <w:rFonts w:asciiTheme="majorBidi" w:hAnsiTheme="majorBidi" w:cstheme="majorBidi"/>
          <w:sz w:val="28"/>
          <w:szCs w:val="28"/>
          <w:lang w:bidi="th-TH"/>
        </w:rPr>
        <w:t xml:space="preserve">3 </w:t>
      </w:r>
      <w:r w:rsidR="00221D8B">
        <w:rPr>
          <w:rFonts w:asciiTheme="majorBidi" w:hAnsiTheme="majorBidi" w:cstheme="majorBidi" w:hint="cs"/>
          <w:sz w:val="28"/>
          <w:szCs w:val="28"/>
          <w:cs/>
          <w:lang w:bidi="th-TH"/>
        </w:rPr>
        <w:t>ร้าน เมื่อผู้ใช้ซื้อโปรโมชั่นครบ</w:t>
      </w:r>
      <w:r w:rsidR="00221D8B">
        <w:rPr>
          <w:rFonts w:asciiTheme="majorBidi" w:hAnsiTheme="majorBidi" w:cstheme="majorBidi"/>
          <w:sz w:val="28"/>
          <w:szCs w:val="28"/>
          <w:lang w:bidi="th-TH"/>
        </w:rPr>
        <w:t xml:space="preserve"> 3 </w:t>
      </w:r>
      <w:r w:rsidR="00221D8B">
        <w:rPr>
          <w:rFonts w:asciiTheme="majorBidi" w:hAnsiTheme="majorBidi" w:cstheme="majorBidi" w:hint="cs"/>
          <w:sz w:val="28"/>
          <w:szCs w:val="28"/>
          <w:cs/>
          <w:lang w:bidi="th-TH"/>
        </w:rPr>
        <w:t>ร้านนี้จะได้รับสิทธิ์พิเศษทันที</w:t>
      </w:r>
    </w:p>
    <w:p w:rsidR="00434BDD" w:rsidRPr="00B30FF4" w:rsidRDefault="00434BDD" w:rsidP="00434BDD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th-TH"/>
        </w:rPr>
        <w:t>Directory</w:t>
      </w:r>
    </w:p>
    <w:p w:rsidR="00434BDD" w:rsidRDefault="00434BDD" w:rsidP="00434BDD">
      <w:pPr>
        <w:pStyle w:val="ListParagraph"/>
        <w:ind w:left="1418" w:firstLine="22"/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แสดงแผนผังร้านค้าต่างๆ ที่เข้าร่วมโครงการ โดยแยกท่าอากาศยานได้ และแสดงแยกตามชั้น</w:t>
      </w:r>
      <w:r w:rsidR="00EE5088">
        <w:rPr>
          <w:rFonts w:asciiTheme="majorBidi" w:hAnsiTheme="majorBidi" w:cstheme="majorBidi" w:hint="cs"/>
          <w:sz w:val="28"/>
          <w:szCs w:val="28"/>
          <w:cs/>
          <w:lang w:bidi="th-TH"/>
        </w:rPr>
        <w:t>ได้ ซึ่งสามารถค้นหาชื่อร้านค้าได้</w:t>
      </w:r>
    </w:p>
    <w:p w:rsidR="004C34E5" w:rsidRDefault="004C34E5" w:rsidP="004C34E5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th-TH"/>
        </w:rPr>
        <w:t>Information</w:t>
      </w:r>
    </w:p>
    <w:p w:rsidR="004C34E5" w:rsidRPr="000953D8" w:rsidRDefault="004C34E5" w:rsidP="004C34E5">
      <w:pPr>
        <w:pStyle w:val="ListParagraph"/>
        <w:ind w:left="993" w:firstLine="447"/>
        <w:rPr>
          <w:rFonts w:asciiTheme="majorBidi" w:hAnsiTheme="majorBidi" w:cstheme="majorBidi"/>
          <w:sz w:val="28"/>
          <w:szCs w:val="28"/>
          <w:cs/>
          <w:lang w:bidi="th-TH"/>
        </w:rPr>
      </w:pPr>
      <w:r w:rsidRPr="000953D8">
        <w:rPr>
          <w:rFonts w:asciiTheme="majorBidi" w:hAnsiTheme="majorBidi" w:cstheme="majorBidi" w:hint="cs"/>
          <w:sz w:val="28"/>
          <w:szCs w:val="28"/>
          <w:cs/>
          <w:lang w:bidi="th-TH"/>
        </w:rPr>
        <w:t>แสดงวิธีใช้งาน</w:t>
      </w:r>
      <w:r w:rsidRPr="000953D8">
        <w:rPr>
          <w:rFonts w:asciiTheme="majorBidi" w:hAnsiTheme="majorBidi" w:cstheme="majorBidi"/>
          <w:sz w:val="28"/>
          <w:szCs w:val="28"/>
          <w:lang w:bidi="th-TH"/>
        </w:rPr>
        <w:t xml:space="preserve">, </w:t>
      </w:r>
      <w:r w:rsidRPr="000953D8">
        <w:rPr>
          <w:rFonts w:asciiTheme="majorBidi" w:hAnsiTheme="majorBidi" w:cstheme="majorBidi" w:hint="cs"/>
          <w:sz w:val="28"/>
          <w:szCs w:val="28"/>
          <w:cs/>
          <w:lang w:bidi="th-TH"/>
        </w:rPr>
        <w:t>ข้อมูลสิทธิ์ประโยชน์</w:t>
      </w:r>
      <w:r w:rsidRPr="000953D8">
        <w:rPr>
          <w:rFonts w:asciiTheme="majorBidi" w:hAnsiTheme="majorBidi" w:cstheme="majorBidi"/>
          <w:sz w:val="28"/>
          <w:szCs w:val="28"/>
          <w:lang w:bidi="th-TH"/>
        </w:rPr>
        <w:t xml:space="preserve">, </w:t>
      </w:r>
      <w:r w:rsidRPr="000953D8">
        <w:rPr>
          <w:rFonts w:asciiTheme="majorBidi" w:hAnsiTheme="majorBidi" w:cstheme="majorBidi" w:hint="cs"/>
          <w:sz w:val="28"/>
          <w:szCs w:val="28"/>
          <w:cs/>
          <w:lang w:bidi="th-TH"/>
        </w:rPr>
        <w:t>ร้านค้าที่เข้าร่วม</w:t>
      </w:r>
      <w:r w:rsidR="000953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="000953D8">
        <w:rPr>
          <w:rFonts w:asciiTheme="majorBidi" w:hAnsiTheme="majorBidi" w:cstheme="majorBidi" w:hint="cs"/>
          <w:sz w:val="28"/>
          <w:szCs w:val="28"/>
          <w:cs/>
          <w:lang w:bidi="th-TH"/>
        </w:rPr>
        <w:t>โดยข้อมูลทั้งหมดเป็นข้อมูลเดียวกับข้อมูลที่แสดงบนเว็บไซต์</w:t>
      </w:r>
    </w:p>
    <w:p w:rsidR="002E060B" w:rsidRDefault="002E060B" w:rsidP="002E060B">
      <w:pPr>
        <w:pStyle w:val="ListParagraph"/>
        <w:numPr>
          <w:ilvl w:val="1"/>
          <w:numId w:val="4"/>
        </w:numPr>
        <w:ind w:left="993" w:firstLine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th-TH"/>
        </w:rPr>
        <w:t>Backend</w:t>
      </w:r>
    </w:p>
    <w:p w:rsidR="002E060B" w:rsidRPr="002E060B" w:rsidRDefault="002E060B" w:rsidP="002E060B">
      <w:pPr>
        <w:pStyle w:val="ListParagraph"/>
        <w:ind w:left="993" w:firstLine="447"/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ในส่วนของ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Backend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สามารถตั้งค่า เพิ่มข้อมูล แก้ไขข้อมูล ลบข้อมูลได้ รวมถึงรายงานสถิติต่างๆ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3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มุมมอง</w:t>
      </w:r>
    </w:p>
    <w:p w:rsidR="004C34E5" w:rsidRPr="00B30FF4" w:rsidRDefault="004C34E5" w:rsidP="004C34E5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</w:p>
    <w:p w:rsidR="004C34E5" w:rsidRDefault="004C34E5" w:rsidP="004C34E5">
      <w:pPr>
        <w:pStyle w:val="ListParagraph"/>
        <w:ind w:left="1418" w:firstLine="22"/>
        <w:rPr>
          <w:rFonts w:asciiTheme="majorBidi" w:hAnsiTheme="majorBidi" w:cstheme="majorBidi"/>
          <w:sz w:val="28"/>
          <w:szCs w:val="28"/>
          <w:lang w:bidi="th-TH"/>
        </w:rPr>
      </w:pPr>
    </w:p>
    <w:p w:rsidR="004C34E5" w:rsidRPr="00221D8B" w:rsidRDefault="004C34E5" w:rsidP="00434BDD">
      <w:pPr>
        <w:pStyle w:val="ListParagraph"/>
        <w:ind w:left="1418" w:firstLine="22"/>
        <w:rPr>
          <w:rFonts w:asciiTheme="majorBidi" w:hAnsiTheme="majorBidi" w:cstheme="majorBidi"/>
          <w:sz w:val="28"/>
          <w:szCs w:val="28"/>
          <w:cs/>
          <w:lang w:bidi="th-TH"/>
        </w:rPr>
      </w:pPr>
    </w:p>
    <w:p w:rsidR="00B30FF4" w:rsidRPr="00B30FF4" w:rsidRDefault="00B30FF4" w:rsidP="00B30FF4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th-TH"/>
        </w:rPr>
      </w:pPr>
    </w:p>
    <w:p w:rsidR="00B83F0C" w:rsidRPr="00C94BC6" w:rsidRDefault="00B83F0C" w:rsidP="00B83F0C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th-TH"/>
        </w:rPr>
      </w:pPr>
    </w:p>
    <w:p w:rsidR="000645FA" w:rsidRDefault="000645FA">
      <w:pPr>
        <w:rPr>
          <w:rFonts w:asciiTheme="majorBidi" w:hAnsiTheme="majorBidi" w:cstheme="majorBidi"/>
          <w:sz w:val="28"/>
          <w:szCs w:val="28"/>
          <w:lang w:bidi="th-TH"/>
        </w:rPr>
      </w:pPr>
    </w:p>
    <w:p w:rsidR="00C94BC6" w:rsidRDefault="00C94BC6">
      <w:pPr>
        <w:rPr>
          <w:rFonts w:asciiTheme="majorHAnsi" w:eastAsiaTheme="majorEastAsia" w:hAnsiTheme="majorHAnsi" w:cstheme="majorBidi"/>
          <w:b/>
          <w:bCs/>
          <w:caps/>
          <w:kern w:val="28"/>
          <w:sz w:val="78"/>
          <w:lang w:bidi="th-TH"/>
        </w:rPr>
      </w:pPr>
      <w:r>
        <w:rPr>
          <w:lang w:bidi="th-TH"/>
        </w:rPr>
        <w:br w:type="page"/>
      </w:r>
    </w:p>
    <w:p w:rsidR="00F33C1B" w:rsidRDefault="00F33C1B" w:rsidP="00F33C1B">
      <w:pPr>
        <w:pStyle w:val="Title"/>
        <w:rPr>
          <w:lang w:bidi="th-TH"/>
        </w:rPr>
      </w:pPr>
      <w:r>
        <w:rPr>
          <w:lang w:bidi="th-TH"/>
        </w:rPr>
        <w:lastRenderedPageBreak/>
        <w:t>USE-CASE</w:t>
      </w:r>
    </w:p>
    <w:p w:rsidR="00F33C1B" w:rsidRDefault="00F33C1B" w:rsidP="00F33C1B">
      <w:pPr>
        <w:pStyle w:val="Title"/>
        <w:rPr>
          <w:lang w:bidi="th-TH"/>
        </w:rPr>
      </w:pPr>
      <w:r>
        <w:rPr>
          <w:lang w:bidi="th-TH"/>
        </w:rPr>
        <w:t>Diagram</w:t>
      </w:r>
    </w:p>
    <w:p w:rsidR="00FB5444" w:rsidRDefault="00FB5444" w:rsidP="00F33C1B">
      <w:pPr>
        <w:pStyle w:val="Title"/>
        <w:rPr>
          <w:lang w:bidi="th-TH"/>
        </w:rPr>
      </w:pPr>
    </w:p>
    <w:p w:rsidR="00E86FCA" w:rsidRDefault="001A3B14" w:rsidP="002E060B">
      <w:pPr>
        <w:jc w:val="center"/>
        <w:rPr>
          <w:cs/>
          <w:lang w:bidi="th-TH"/>
        </w:rPr>
      </w:pPr>
      <w:r>
        <w:object w:dxaOrig="10831" w:dyaOrig="8506">
          <v:shape id="_x0000_i1030" type="#_x0000_t75" style="width:541.55pt;height:425.3pt" o:ole="">
            <v:imagedata r:id="rId23" o:title=""/>
          </v:shape>
          <o:OLEObject Type="Embed" ProgID="Visio.Drawing.15" ShapeID="_x0000_i1030" DrawAspect="Content" ObjectID="_1529829410" r:id="rId24"/>
        </w:object>
      </w:r>
    </w:p>
    <w:p w:rsidR="00E86FCA" w:rsidRDefault="00E86FCA">
      <w:pPr>
        <w:rPr>
          <w:cs/>
          <w:lang w:bidi="th-TH"/>
        </w:rPr>
      </w:pPr>
      <w:r>
        <w:rPr>
          <w:cs/>
          <w:lang w:bidi="th-TH"/>
        </w:rPr>
        <w:br w:type="page"/>
      </w:r>
    </w:p>
    <w:p w:rsidR="00A65491" w:rsidRDefault="00E86FCA" w:rsidP="00E86FCA">
      <w:pPr>
        <w:pStyle w:val="Title"/>
        <w:rPr>
          <w:lang w:bidi="th-TH"/>
        </w:rPr>
      </w:pPr>
      <w:r>
        <w:rPr>
          <w:lang w:bidi="th-TH"/>
        </w:rPr>
        <w:lastRenderedPageBreak/>
        <w:t>PROJECT TIMELINE</w:t>
      </w:r>
    </w:p>
    <w:p w:rsidR="00E86FCA" w:rsidRDefault="00E86FCA" w:rsidP="00E86FCA">
      <w:pPr>
        <w:pStyle w:val="Title"/>
        <w:rPr>
          <w:sz w:val="44"/>
          <w:szCs w:val="10"/>
          <w:lang w:bidi="th-TH"/>
        </w:rPr>
      </w:pPr>
      <w:r w:rsidRPr="00E86FCA">
        <w:rPr>
          <w:sz w:val="44"/>
          <w:szCs w:val="10"/>
          <w:lang w:bidi="th-TH"/>
        </w:rPr>
        <w:t>INFORMATION WEBSITE</w:t>
      </w:r>
    </w:p>
    <w:p w:rsidR="00E86FCA" w:rsidRDefault="00E86FCA" w:rsidP="00E86FCA">
      <w:pPr>
        <w:pStyle w:val="Title"/>
        <w:rPr>
          <w:sz w:val="44"/>
          <w:szCs w:val="10"/>
          <w:lang w:bidi="th-TH"/>
        </w:rPr>
      </w:pPr>
    </w:p>
    <w:p w:rsidR="00E86FCA" w:rsidRDefault="00E86FCA" w:rsidP="00E86FCA">
      <w:pPr>
        <w:pStyle w:val="Title"/>
        <w:rPr>
          <w:sz w:val="44"/>
          <w:szCs w:val="10"/>
          <w:lang w:bidi="th-TH"/>
        </w:rPr>
      </w:pPr>
    </w:p>
    <w:p w:rsidR="00E86FCA" w:rsidRDefault="00E86FCA" w:rsidP="00E86FCA">
      <w:pPr>
        <w:pStyle w:val="Title"/>
        <w:rPr>
          <w:rFonts w:hint="cs"/>
          <w:sz w:val="44"/>
          <w:szCs w:val="10"/>
          <w:lang w:bidi="th-TH"/>
        </w:rPr>
      </w:pPr>
    </w:p>
    <w:p w:rsidR="00E86FCA" w:rsidRDefault="00E86FCA" w:rsidP="00E86FCA">
      <w:pPr>
        <w:pStyle w:val="Title"/>
        <w:rPr>
          <w:cs/>
        </w:rPr>
      </w:pPr>
      <w:r>
        <w:rPr>
          <w:cs/>
        </w:rPr>
        <w:object w:dxaOrig="12436" w:dyaOrig="4605">
          <v:shape id="_x0000_i1031" type="#_x0000_t75" style="width:539.7pt;height:199.85pt" o:ole="">
            <v:imagedata r:id="rId25" o:title=""/>
          </v:shape>
          <o:OLEObject Type="Embed" ProgID="Visio.Drawing.15" ShapeID="_x0000_i1031" DrawAspect="Content" ObjectID="_1529829411" r:id="rId26"/>
        </w:object>
      </w:r>
    </w:p>
    <w:p w:rsidR="00E86FCA" w:rsidRDefault="00E86FCA">
      <w:pPr>
        <w:rPr>
          <w:rFonts w:asciiTheme="majorHAnsi" w:eastAsiaTheme="majorEastAsia" w:hAnsiTheme="majorHAnsi" w:cstheme="majorBidi"/>
          <w:b/>
          <w:bCs/>
          <w:caps/>
          <w:kern w:val="28"/>
          <w:sz w:val="78"/>
          <w:cs/>
        </w:rPr>
      </w:pPr>
      <w:r>
        <w:br w:type="page"/>
      </w:r>
    </w:p>
    <w:p w:rsidR="00E86FCA" w:rsidRDefault="00E86FCA" w:rsidP="00E86FCA">
      <w:pPr>
        <w:pStyle w:val="Title"/>
        <w:rPr>
          <w:lang w:bidi="th-TH"/>
        </w:rPr>
      </w:pPr>
      <w:r>
        <w:rPr>
          <w:lang w:bidi="th-TH"/>
        </w:rPr>
        <w:lastRenderedPageBreak/>
        <w:t>PROJECT TIMELINE</w:t>
      </w:r>
    </w:p>
    <w:p w:rsidR="00E86FCA" w:rsidRDefault="00E86FCA" w:rsidP="00E86FCA">
      <w:pPr>
        <w:pStyle w:val="Title"/>
        <w:rPr>
          <w:sz w:val="44"/>
          <w:szCs w:val="10"/>
          <w:lang w:bidi="th-TH"/>
        </w:rPr>
      </w:pPr>
      <w:r>
        <w:rPr>
          <w:sz w:val="44"/>
          <w:szCs w:val="10"/>
          <w:lang w:bidi="th-TH"/>
        </w:rPr>
        <w:t>MOBILE APPLICATION</w:t>
      </w:r>
    </w:p>
    <w:p w:rsidR="00E86FCA" w:rsidRDefault="00E86FCA" w:rsidP="00E86FCA">
      <w:pPr>
        <w:pStyle w:val="Title"/>
        <w:rPr>
          <w:sz w:val="44"/>
          <w:szCs w:val="10"/>
          <w:lang w:bidi="th-TH"/>
        </w:rPr>
      </w:pPr>
    </w:p>
    <w:p w:rsidR="00E86FCA" w:rsidRDefault="00E86FCA" w:rsidP="00E86FCA">
      <w:pPr>
        <w:pStyle w:val="Title"/>
        <w:rPr>
          <w:sz w:val="44"/>
          <w:szCs w:val="10"/>
          <w:lang w:bidi="th-TH"/>
        </w:rPr>
      </w:pPr>
    </w:p>
    <w:p w:rsidR="00A95BE3" w:rsidRDefault="00A95BE3" w:rsidP="00E86FCA">
      <w:pPr>
        <w:pStyle w:val="Title"/>
        <w:rPr>
          <w:sz w:val="44"/>
          <w:szCs w:val="10"/>
          <w:lang w:bidi="th-TH"/>
        </w:rPr>
      </w:pPr>
    </w:p>
    <w:p w:rsidR="00A95BE3" w:rsidRPr="00E86FCA" w:rsidRDefault="00A95BE3" w:rsidP="00E86FCA">
      <w:pPr>
        <w:pStyle w:val="Title"/>
        <w:rPr>
          <w:rFonts w:hint="cs"/>
          <w:sz w:val="44"/>
          <w:szCs w:val="10"/>
          <w:cs/>
          <w:lang w:bidi="th-TH"/>
        </w:rPr>
      </w:pPr>
      <w:r>
        <w:object w:dxaOrig="12586" w:dyaOrig="4726">
          <v:shape id="_x0000_i1032" type="#_x0000_t75" style="width:539.95pt;height:202.75pt" o:ole="">
            <v:imagedata r:id="rId27" o:title=""/>
          </v:shape>
          <o:OLEObject Type="Embed" ProgID="Visio.Drawing.15" ShapeID="_x0000_i1032" DrawAspect="Content" ObjectID="_1529829412" r:id="rId28"/>
        </w:object>
      </w:r>
    </w:p>
    <w:sectPr w:rsidR="00A95BE3" w:rsidRPr="00E86FCA" w:rsidSect="00A65491">
      <w:pgSz w:w="12240" w:h="15840"/>
      <w:pgMar w:top="794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273" w:rsidRDefault="00B06273" w:rsidP="006932EB">
      <w:pPr>
        <w:spacing w:after="0" w:line="240" w:lineRule="auto"/>
      </w:pPr>
      <w:r>
        <w:separator/>
      </w:r>
    </w:p>
  </w:endnote>
  <w:endnote w:type="continuationSeparator" w:id="0">
    <w:p w:rsidR="00B06273" w:rsidRDefault="00B06273" w:rsidP="0069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4B9" w:rsidRDefault="00D07F5B" w:rsidP="00CB34B9">
    <w:pPr>
      <w:pStyle w:val="Footer"/>
      <w:ind w:left="-709"/>
    </w:pPr>
    <w:r>
      <w:rPr>
        <w:noProof/>
        <w:lang w:eastAsia="en-US" w:bidi="th-TH"/>
      </w:rPr>
      <w:drawing>
        <wp:inline distT="0" distB="0" distL="0" distR="0" wp14:anchorId="1948EABF" wp14:editId="1D626054">
          <wp:extent cx="7763703" cy="420257"/>
          <wp:effectExtent l="0" t="0" r="0" b="0"/>
          <wp:docPr id="4" name="Picture 4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6170" cy="446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273" w:rsidRDefault="00B06273" w:rsidP="006932EB">
      <w:pPr>
        <w:spacing w:after="0" w:line="240" w:lineRule="auto"/>
      </w:pPr>
      <w:r>
        <w:separator/>
      </w:r>
    </w:p>
  </w:footnote>
  <w:footnote w:type="continuationSeparator" w:id="0">
    <w:p w:rsidR="00B06273" w:rsidRDefault="00B06273" w:rsidP="0069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4B9" w:rsidRDefault="00B06273" w:rsidP="00CB34B9">
    <w:pPr>
      <w:pStyle w:val="Header"/>
      <w:ind w:left="-709" w:right="-540"/>
    </w:pPr>
    <w:sdt>
      <w:sdtPr>
        <w:id w:val="909963406"/>
        <w:docPartObj>
          <w:docPartGallery w:val="Page Numbers (Margins)"/>
          <w:docPartUnique/>
        </w:docPartObj>
      </w:sdtPr>
      <w:sdtEndPr/>
      <w:sdtContent>
        <w:r w:rsidR="00875BD8">
          <w:rPr>
            <w:noProof/>
            <w:lang w:eastAsia="en-US" w:bidi="th-TH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5" name="Rectangl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5BD8" w:rsidRPr="00875BD8" w:rsidRDefault="00875BD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HAnsi"/>
                                  <w:sz w:val="36"/>
                                  <w:szCs w:val="36"/>
                                </w:rPr>
                              </w:pPr>
                              <w:r w:rsidRPr="00875BD8">
                                <w:rPr>
                                  <w:rFonts w:asciiTheme="majorHAnsi" w:eastAsiaTheme="majorEastAsia" w:hAnsiTheme="majorHAnsi" w:cstheme="majorHAnsi"/>
                                  <w:sz w:val="16"/>
                                  <w:szCs w:val="16"/>
                                </w:rPr>
                                <w:t>PAGE</w:t>
                              </w:r>
                              <w:r>
                                <w:rPr>
                                  <w:rFonts w:asciiTheme="majorHAnsi" w:eastAsiaTheme="minorEastAsia" w:hAnsiTheme="majorHAnsi" w:cstheme="majorHAnsi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875BD8">
                                <w:rPr>
                                  <w:rFonts w:asciiTheme="majorHAnsi" w:eastAsiaTheme="minorEastAsia" w:hAnsiTheme="majorHAnsi" w:cstheme="majorHAnsi"/>
                                  <w:sz w:val="8"/>
                                  <w:szCs w:val="8"/>
                                </w:rPr>
                                <w:fldChar w:fldCharType="begin"/>
                              </w:r>
                              <w:r w:rsidRPr="00875BD8">
                                <w:rPr>
                                  <w:rFonts w:asciiTheme="majorHAnsi" w:hAnsiTheme="majorHAnsi" w:cstheme="majorHAnsi"/>
                                  <w:sz w:val="6"/>
                                  <w:szCs w:val="6"/>
                                </w:rPr>
                                <w:instrText xml:space="preserve"> PAGE    \* MERGEFORMAT </w:instrText>
                              </w:r>
                              <w:r w:rsidRPr="00875BD8">
                                <w:rPr>
                                  <w:rFonts w:asciiTheme="majorHAnsi" w:eastAsiaTheme="minorEastAsia" w:hAnsiTheme="majorHAnsi" w:cstheme="majorHAnsi"/>
                                  <w:sz w:val="8"/>
                                  <w:szCs w:val="8"/>
                                </w:rPr>
                                <w:fldChar w:fldCharType="separate"/>
                              </w:r>
                              <w:r w:rsidR="00FF4F86" w:rsidRPr="00FF4F86">
                                <w:rPr>
                                  <w:rFonts w:asciiTheme="majorHAnsi" w:eastAsiaTheme="majorEastAsia" w:hAnsiTheme="majorHAnsi" w:cstheme="majorHAnsi"/>
                                  <w:noProof/>
                                </w:rPr>
                                <w:t>11</w:t>
                              </w:r>
                              <w:r w:rsidRPr="00875BD8">
                                <w:rPr>
                                  <w:rFonts w:asciiTheme="majorHAnsi" w:eastAsiaTheme="majorEastAsia" w:hAnsiTheme="majorHAnsi" w:cstheme="majorHAnsi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5" o:spid="_x0000_s1027" style="position:absolute;left:0;text-align:left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" o:allowincell="f" filled="f" stroked="f">
                  <v:textbox style="layout-flow:vertical;mso-layout-flow-alt:bottom-to-top;mso-fit-shape-to-text:t">
                    <w:txbxContent>
                      <w:p w:rsidR="00875BD8" w:rsidRPr="00875BD8" w:rsidRDefault="00875BD8">
                        <w:pPr>
                          <w:pStyle w:val="Footer"/>
                          <w:rPr>
                            <w:rFonts w:asciiTheme="majorHAnsi" w:eastAsiaTheme="majorEastAsia" w:hAnsiTheme="majorHAnsi" w:cstheme="majorHAnsi"/>
                            <w:sz w:val="36"/>
                            <w:szCs w:val="36"/>
                          </w:rPr>
                        </w:pPr>
                        <w:r w:rsidRPr="00875BD8">
                          <w:rPr>
                            <w:rFonts w:asciiTheme="majorHAnsi" w:eastAsiaTheme="majorEastAsia" w:hAnsiTheme="majorHAnsi" w:cstheme="majorHAnsi"/>
                            <w:sz w:val="16"/>
                            <w:szCs w:val="16"/>
                          </w:rPr>
                          <w:t>PAGE</w:t>
                        </w:r>
                        <w:r>
                          <w:rPr>
                            <w:rFonts w:asciiTheme="majorHAnsi" w:eastAsiaTheme="minorEastAsia" w:hAnsiTheme="majorHAnsi" w:cstheme="majorHAnsi"/>
                            <w:sz w:val="8"/>
                            <w:szCs w:val="8"/>
                          </w:rPr>
                          <w:t xml:space="preserve">  </w:t>
                        </w:r>
                        <w:r w:rsidRPr="00875BD8">
                          <w:rPr>
                            <w:rFonts w:asciiTheme="majorHAnsi" w:eastAsiaTheme="minorEastAsia" w:hAnsiTheme="majorHAnsi" w:cstheme="majorHAnsi"/>
                            <w:sz w:val="8"/>
                            <w:szCs w:val="8"/>
                          </w:rPr>
                          <w:fldChar w:fldCharType="begin"/>
                        </w:r>
                        <w:r w:rsidRPr="00875BD8">
                          <w:rPr>
                            <w:rFonts w:asciiTheme="majorHAnsi" w:hAnsiTheme="majorHAnsi" w:cstheme="majorHAnsi"/>
                            <w:sz w:val="6"/>
                            <w:szCs w:val="6"/>
                          </w:rPr>
                          <w:instrText xml:space="preserve"> PAGE    \* MERGEFORMAT </w:instrText>
                        </w:r>
                        <w:r w:rsidRPr="00875BD8">
                          <w:rPr>
                            <w:rFonts w:asciiTheme="majorHAnsi" w:eastAsiaTheme="minorEastAsia" w:hAnsiTheme="majorHAnsi" w:cstheme="majorHAnsi"/>
                            <w:sz w:val="8"/>
                            <w:szCs w:val="8"/>
                          </w:rPr>
                          <w:fldChar w:fldCharType="separate"/>
                        </w:r>
                        <w:r w:rsidR="00FF4F86" w:rsidRPr="00FF4F86">
                          <w:rPr>
                            <w:rFonts w:asciiTheme="majorHAnsi" w:eastAsiaTheme="majorEastAsia" w:hAnsiTheme="majorHAnsi" w:cstheme="majorHAnsi"/>
                            <w:noProof/>
                          </w:rPr>
                          <w:t>11</w:t>
                        </w:r>
                        <w:r w:rsidRPr="00875BD8">
                          <w:rPr>
                            <w:rFonts w:asciiTheme="majorHAnsi" w:eastAsiaTheme="majorEastAsia" w:hAnsiTheme="majorHAnsi" w:cstheme="majorHAnsi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CB34B9">
      <w:rPr>
        <w:noProof/>
        <w:lang w:eastAsia="en-US" w:bidi="th-TH"/>
      </w:rPr>
      <w:drawing>
        <wp:inline distT="0" distB="0" distL="0" distR="0">
          <wp:extent cx="7753350" cy="624494"/>
          <wp:effectExtent l="0" t="0" r="0" b="4445"/>
          <wp:docPr id="3" name="Picture 3" descr="C:\Users\dell\AppData\Local\Microsoft\Windows\INetCache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C:\Users\dell\AppData\Local\Microsoft\Windows\INetCache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0302" cy="669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34B9"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63A7"/>
    <w:multiLevelType w:val="hybridMultilevel"/>
    <w:tmpl w:val="8B06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F0C2D"/>
    <w:multiLevelType w:val="hybridMultilevel"/>
    <w:tmpl w:val="D2F0D208"/>
    <w:lvl w:ilvl="0" w:tplc="E7509D38">
      <w:start w:val="1"/>
      <w:numFmt w:val="decimal"/>
      <w:lvlText w:val="%1."/>
      <w:lvlJc w:val="left"/>
      <w:pPr>
        <w:ind w:left="64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5A15BFF"/>
    <w:multiLevelType w:val="hybridMultilevel"/>
    <w:tmpl w:val="C5A83D20"/>
    <w:lvl w:ilvl="0" w:tplc="EC763438">
      <w:start w:val="2"/>
      <w:numFmt w:val="bullet"/>
      <w:lvlText w:val="-"/>
      <w:lvlJc w:val="left"/>
      <w:pPr>
        <w:ind w:left="2516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</w:abstractNum>
  <w:abstractNum w:abstractNumId="3">
    <w:nsid w:val="26CD43F8"/>
    <w:multiLevelType w:val="multilevel"/>
    <w:tmpl w:val="D3C01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98F55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DD5CAA"/>
    <w:multiLevelType w:val="hybridMultilevel"/>
    <w:tmpl w:val="F104CB1C"/>
    <w:lvl w:ilvl="0" w:tplc="8678253C">
      <w:start w:val="1"/>
      <w:numFmt w:val="decimal"/>
      <w:lvlText w:val="%1."/>
      <w:lvlJc w:val="left"/>
      <w:pPr>
        <w:ind w:left="1080" w:hanging="720"/>
      </w:pPr>
      <w:rPr>
        <w:rFonts w:ascii="Angsana New" w:hAnsi="Angsana New" w:cs="Angsana New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807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CF47E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18A673F"/>
    <w:multiLevelType w:val="hybridMultilevel"/>
    <w:tmpl w:val="32D47224"/>
    <w:lvl w:ilvl="0" w:tplc="1BE20CAA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A87D08"/>
    <w:multiLevelType w:val="hybridMultilevel"/>
    <w:tmpl w:val="DF963E18"/>
    <w:lvl w:ilvl="0" w:tplc="7D9C561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B026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E22A9D"/>
    <w:multiLevelType w:val="multilevel"/>
    <w:tmpl w:val="9AD43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BAF0B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C51D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D40095"/>
    <w:multiLevelType w:val="hybridMultilevel"/>
    <w:tmpl w:val="3866F8BC"/>
    <w:lvl w:ilvl="0" w:tplc="E65E4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8B076A"/>
    <w:multiLevelType w:val="hybridMultilevel"/>
    <w:tmpl w:val="3866F8BC"/>
    <w:lvl w:ilvl="0" w:tplc="E65E4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C253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3"/>
  </w:num>
  <w:num w:numId="5">
    <w:abstractNumId w:val="10"/>
  </w:num>
  <w:num w:numId="6">
    <w:abstractNumId w:val="6"/>
  </w:num>
  <w:num w:numId="7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13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  <w:num w:numId="13">
    <w:abstractNumId w:val="0"/>
  </w:num>
  <w:num w:numId="14">
    <w:abstractNumId w:val="2"/>
  </w:num>
  <w:num w:numId="15">
    <w:abstractNumId w:val="15"/>
  </w:num>
  <w:num w:numId="16">
    <w:abstractNumId w:val="14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40"/>
    <w:rsid w:val="00000D13"/>
    <w:rsid w:val="000033D8"/>
    <w:rsid w:val="00012507"/>
    <w:rsid w:val="00013068"/>
    <w:rsid w:val="000150F4"/>
    <w:rsid w:val="00020C17"/>
    <w:rsid w:val="0002450C"/>
    <w:rsid w:val="00027A43"/>
    <w:rsid w:val="000312B0"/>
    <w:rsid w:val="0004221D"/>
    <w:rsid w:val="00046AA0"/>
    <w:rsid w:val="0005268D"/>
    <w:rsid w:val="00053744"/>
    <w:rsid w:val="00063F83"/>
    <w:rsid w:val="000645DC"/>
    <w:rsid w:val="000645FA"/>
    <w:rsid w:val="000717AC"/>
    <w:rsid w:val="000828CC"/>
    <w:rsid w:val="00082F4F"/>
    <w:rsid w:val="00090661"/>
    <w:rsid w:val="00092077"/>
    <w:rsid w:val="0009257B"/>
    <w:rsid w:val="00093CCA"/>
    <w:rsid w:val="00095172"/>
    <w:rsid w:val="000953D8"/>
    <w:rsid w:val="00095562"/>
    <w:rsid w:val="000A1F9B"/>
    <w:rsid w:val="000A552C"/>
    <w:rsid w:val="000A7B3B"/>
    <w:rsid w:val="000B1EEC"/>
    <w:rsid w:val="000C2F57"/>
    <w:rsid w:val="000D7678"/>
    <w:rsid w:val="000D7DDE"/>
    <w:rsid w:val="000D7EB0"/>
    <w:rsid w:val="000E316E"/>
    <w:rsid w:val="000E4379"/>
    <w:rsid w:val="000F0C02"/>
    <w:rsid w:val="000F184E"/>
    <w:rsid w:val="000F2F65"/>
    <w:rsid w:val="000F5494"/>
    <w:rsid w:val="000F766A"/>
    <w:rsid w:val="001066B8"/>
    <w:rsid w:val="00110F62"/>
    <w:rsid w:val="00115F6C"/>
    <w:rsid w:val="0011707D"/>
    <w:rsid w:val="00120CB4"/>
    <w:rsid w:val="00127E75"/>
    <w:rsid w:val="001324AF"/>
    <w:rsid w:val="00132EF6"/>
    <w:rsid w:val="0013700A"/>
    <w:rsid w:val="00142B5A"/>
    <w:rsid w:val="00144CF1"/>
    <w:rsid w:val="00146536"/>
    <w:rsid w:val="00146BB7"/>
    <w:rsid w:val="00146CB7"/>
    <w:rsid w:val="00152BDC"/>
    <w:rsid w:val="00154551"/>
    <w:rsid w:val="00155510"/>
    <w:rsid w:val="00160595"/>
    <w:rsid w:val="00162753"/>
    <w:rsid w:val="001714DF"/>
    <w:rsid w:val="00184C17"/>
    <w:rsid w:val="001862F6"/>
    <w:rsid w:val="0019208D"/>
    <w:rsid w:val="00197704"/>
    <w:rsid w:val="001A3B14"/>
    <w:rsid w:val="001A3EC8"/>
    <w:rsid w:val="001A5AB8"/>
    <w:rsid w:val="001A711E"/>
    <w:rsid w:val="001B5F0E"/>
    <w:rsid w:val="001C0850"/>
    <w:rsid w:val="001C1ADA"/>
    <w:rsid w:val="001C202B"/>
    <w:rsid w:val="001C39B5"/>
    <w:rsid w:val="001C5B1F"/>
    <w:rsid w:val="001C65BE"/>
    <w:rsid w:val="001D0ED9"/>
    <w:rsid w:val="001E22DB"/>
    <w:rsid w:val="001E5988"/>
    <w:rsid w:val="001F3379"/>
    <w:rsid w:val="001F40C0"/>
    <w:rsid w:val="001F476F"/>
    <w:rsid w:val="001F670A"/>
    <w:rsid w:val="001F749F"/>
    <w:rsid w:val="0020388C"/>
    <w:rsid w:val="0021031B"/>
    <w:rsid w:val="002112F5"/>
    <w:rsid w:val="00211CA1"/>
    <w:rsid w:val="00217B1A"/>
    <w:rsid w:val="00221D8B"/>
    <w:rsid w:val="0022521F"/>
    <w:rsid w:val="0022763B"/>
    <w:rsid w:val="00227F07"/>
    <w:rsid w:val="00231D6C"/>
    <w:rsid w:val="002346B2"/>
    <w:rsid w:val="002434DE"/>
    <w:rsid w:val="002603CC"/>
    <w:rsid w:val="002617E3"/>
    <w:rsid w:val="00262040"/>
    <w:rsid w:val="00262062"/>
    <w:rsid w:val="0026429B"/>
    <w:rsid w:val="00267181"/>
    <w:rsid w:val="00275890"/>
    <w:rsid w:val="0027589B"/>
    <w:rsid w:val="002758B1"/>
    <w:rsid w:val="002A694E"/>
    <w:rsid w:val="002B041A"/>
    <w:rsid w:val="002C145A"/>
    <w:rsid w:val="002C3EE2"/>
    <w:rsid w:val="002D03EC"/>
    <w:rsid w:val="002D3EEC"/>
    <w:rsid w:val="002D503A"/>
    <w:rsid w:val="002D7035"/>
    <w:rsid w:val="002E060B"/>
    <w:rsid w:val="002E6C9B"/>
    <w:rsid w:val="002F4700"/>
    <w:rsid w:val="002F70E5"/>
    <w:rsid w:val="002F7578"/>
    <w:rsid w:val="00301B84"/>
    <w:rsid w:val="00305AD5"/>
    <w:rsid w:val="00314DBD"/>
    <w:rsid w:val="00317E38"/>
    <w:rsid w:val="00323E21"/>
    <w:rsid w:val="003252B7"/>
    <w:rsid w:val="00325ED3"/>
    <w:rsid w:val="003272CD"/>
    <w:rsid w:val="00332A97"/>
    <w:rsid w:val="003336E3"/>
    <w:rsid w:val="0033594C"/>
    <w:rsid w:val="00335D87"/>
    <w:rsid w:val="00341904"/>
    <w:rsid w:val="00342668"/>
    <w:rsid w:val="0035560C"/>
    <w:rsid w:val="00360CFA"/>
    <w:rsid w:val="00360DD3"/>
    <w:rsid w:val="003668F4"/>
    <w:rsid w:val="003716EA"/>
    <w:rsid w:val="00371756"/>
    <w:rsid w:val="00373D34"/>
    <w:rsid w:val="00383444"/>
    <w:rsid w:val="00390F80"/>
    <w:rsid w:val="00391C84"/>
    <w:rsid w:val="00392BCA"/>
    <w:rsid w:val="00396784"/>
    <w:rsid w:val="003A0BC7"/>
    <w:rsid w:val="003A4240"/>
    <w:rsid w:val="003A6CC6"/>
    <w:rsid w:val="003B190B"/>
    <w:rsid w:val="003B4DC6"/>
    <w:rsid w:val="003B4FFA"/>
    <w:rsid w:val="003C0B5B"/>
    <w:rsid w:val="003C0D16"/>
    <w:rsid w:val="003D140D"/>
    <w:rsid w:val="003D3164"/>
    <w:rsid w:val="003D4822"/>
    <w:rsid w:val="003D5DE9"/>
    <w:rsid w:val="003D73D9"/>
    <w:rsid w:val="003E56CB"/>
    <w:rsid w:val="003E5857"/>
    <w:rsid w:val="003E5CF7"/>
    <w:rsid w:val="003F586B"/>
    <w:rsid w:val="00406CAD"/>
    <w:rsid w:val="00410ACF"/>
    <w:rsid w:val="0041400C"/>
    <w:rsid w:val="004175D5"/>
    <w:rsid w:val="00417F8D"/>
    <w:rsid w:val="0042154A"/>
    <w:rsid w:val="00421B39"/>
    <w:rsid w:val="00431F8F"/>
    <w:rsid w:val="00434BDD"/>
    <w:rsid w:val="004405DD"/>
    <w:rsid w:val="00441DF1"/>
    <w:rsid w:val="00446585"/>
    <w:rsid w:val="00447CD9"/>
    <w:rsid w:val="004511C6"/>
    <w:rsid w:val="00460A68"/>
    <w:rsid w:val="00466204"/>
    <w:rsid w:val="00472664"/>
    <w:rsid w:val="0047722C"/>
    <w:rsid w:val="0047784D"/>
    <w:rsid w:val="00482F6F"/>
    <w:rsid w:val="0048574B"/>
    <w:rsid w:val="00487910"/>
    <w:rsid w:val="00487B9A"/>
    <w:rsid w:val="00490CBF"/>
    <w:rsid w:val="004A19C1"/>
    <w:rsid w:val="004A1F45"/>
    <w:rsid w:val="004A1F67"/>
    <w:rsid w:val="004B3F43"/>
    <w:rsid w:val="004C2100"/>
    <w:rsid w:val="004C34E5"/>
    <w:rsid w:val="004C501A"/>
    <w:rsid w:val="004C5669"/>
    <w:rsid w:val="004C5684"/>
    <w:rsid w:val="004D07D8"/>
    <w:rsid w:val="004F2747"/>
    <w:rsid w:val="004F2D0C"/>
    <w:rsid w:val="004F3857"/>
    <w:rsid w:val="004F45FA"/>
    <w:rsid w:val="004F6ADD"/>
    <w:rsid w:val="005045E1"/>
    <w:rsid w:val="00512A6B"/>
    <w:rsid w:val="00534536"/>
    <w:rsid w:val="00534B9E"/>
    <w:rsid w:val="00551EFF"/>
    <w:rsid w:val="005611BF"/>
    <w:rsid w:val="00563E96"/>
    <w:rsid w:val="005656EB"/>
    <w:rsid w:val="005728FF"/>
    <w:rsid w:val="00573B74"/>
    <w:rsid w:val="00573C67"/>
    <w:rsid w:val="005769C9"/>
    <w:rsid w:val="00577C5A"/>
    <w:rsid w:val="00592585"/>
    <w:rsid w:val="00596FAE"/>
    <w:rsid w:val="005A3F46"/>
    <w:rsid w:val="005A6A47"/>
    <w:rsid w:val="005B42B5"/>
    <w:rsid w:val="005C43B3"/>
    <w:rsid w:val="005D0F59"/>
    <w:rsid w:val="005D4642"/>
    <w:rsid w:val="005E6731"/>
    <w:rsid w:val="005E757A"/>
    <w:rsid w:val="005F1482"/>
    <w:rsid w:val="005F4B51"/>
    <w:rsid w:val="00605F26"/>
    <w:rsid w:val="006136FA"/>
    <w:rsid w:val="00614470"/>
    <w:rsid w:val="0062396E"/>
    <w:rsid w:val="00626CFB"/>
    <w:rsid w:val="006345D5"/>
    <w:rsid w:val="006358E4"/>
    <w:rsid w:val="00635CCD"/>
    <w:rsid w:val="006365D3"/>
    <w:rsid w:val="006461AA"/>
    <w:rsid w:val="006568F4"/>
    <w:rsid w:val="006672D2"/>
    <w:rsid w:val="006718E1"/>
    <w:rsid w:val="00674CFB"/>
    <w:rsid w:val="00680E2F"/>
    <w:rsid w:val="006932EB"/>
    <w:rsid w:val="006958F8"/>
    <w:rsid w:val="006A1676"/>
    <w:rsid w:val="006A204D"/>
    <w:rsid w:val="006A2905"/>
    <w:rsid w:val="006A3D13"/>
    <w:rsid w:val="006A4ADE"/>
    <w:rsid w:val="006A5D56"/>
    <w:rsid w:val="006B197F"/>
    <w:rsid w:val="006B3BE9"/>
    <w:rsid w:val="006B469F"/>
    <w:rsid w:val="006C1D94"/>
    <w:rsid w:val="006D07AF"/>
    <w:rsid w:val="006D118F"/>
    <w:rsid w:val="006E0AD3"/>
    <w:rsid w:val="006E0C2D"/>
    <w:rsid w:val="006E5AFE"/>
    <w:rsid w:val="006E769F"/>
    <w:rsid w:val="006F16E0"/>
    <w:rsid w:val="006F7B63"/>
    <w:rsid w:val="00704EFE"/>
    <w:rsid w:val="00707004"/>
    <w:rsid w:val="0070779E"/>
    <w:rsid w:val="00725A97"/>
    <w:rsid w:val="00727092"/>
    <w:rsid w:val="00734B2E"/>
    <w:rsid w:val="0074220B"/>
    <w:rsid w:val="00756934"/>
    <w:rsid w:val="007921BE"/>
    <w:rsid w:val="00797593"/>
    <w:rsid w:val="007B21E3"/>
    <w:rsid w:val="007B427F"/>
    <w:rsid w:val="007C5460"/>
    <w:rsid w:val="007C746F"/>
    <w:rsid w:val="007D362F"/>
    <w:rsid w:val="007D4D59"/>
    <w:rsid w:val="007E1686"/>
    <w:rsid w:val="00802F67"/>
    <w:rsid w:val="008040B7"/>
    <w:rsid w:val="008063CA"/>
    <w:rsid w:val="00815BF8"/>
    <w:rsid w:val="00820637"/>
    <w:rsid w:val="00820A71"/>
    <w:rsid w:val="00822975"/>
    <w:rsid w:val="0082373E"/>
    <w:rsid w:val="008263A3"/>
    <w:rsid w:val="0083033A"/>
    <w:rsid w:val="008353D2"/>
    <w:rsid w:val="0083574A"/>
    <w:rsid w:val="00853B13"/>
    <w:rsid w:val="00854B67"/>
    <w:rsid w:val="00856D41"/>
    <w:rsid w:val="00856F5E"/>
    <w:rsid w:val="00871FE6"/>
    <w:rsid w:val="00875BD8"/>
    <w:rsid w:val="008761DE"/>
    <w:rsid w:val="00896005"/>
    <w:rsid w:val="008A09FE"/>
    <w:rsid w:val="008B2351"/>
    <w:rsid w:val="008B626E"/>
    <w:rsid w:val="008C0B2D"/>
    <w:rsid w:val="008C425C"/>
    <w:rsid w:val="008C4414"/>
    <w:rsid w:val="008C6793"/>
    <w:rsid w:val="008C7274"/>
    <w:rsid w:val="008D2DFD"/>
    <w:rsid w:val="008E0D1A"/>
    <w:rsid w:val="008E3230"/>
    <w:rsid w:val="008E3D2C"/>
    <w:rsid w:val="008E5189"/>
    <w:rsid w:val="008F02AB"/>
    <w:rsid w:val="008F09F4"/>
    <w:rsid w:val="008F2846"/>
    <w:rsid w:val="008F3590"/>
    <w:rsid w:val="00905179"/>
    <w:rsid w:val="00917363"/>
    <w:rsid w:val="00923B5B"/>
    <w:rsid w:val="009248F1"/>
    <w:rsid w:val="00930EF8"/>
    <w:rsid w:val="00931267"/>
    <w:rsid w:val="00936877"/>
    <w:rsid w:val="009552B2"/>
    <w:rsid w:val="00956F7F"/>
    <w:rsid w:val="009621C8"/>
    <w:rsid w:val="00963110"/>
    <w:rsid w:val="009650B1"/>
    <w:rsid w:val="00967C06"/>
    <w:rsid w:val="00967C1F"/>
    <w:rsid w:val="00970926"/>
    <w:rsid w:val="00982681"/>
    <w:rsid w:val="00985E53"/>
    <w:rsid w:val="009930C2"/>
    <w:rsid w:val="0099373E"/>
    <w:rsid w:val="0099446E"/>
    <w:rsid w:val="00995737"/>
    <w:rsid w:val="009A29F3"/>
    <w:rsid w:val="009A6DE3"/>
    <w:rsid w:val="009A7578"/>
    <w:rsid w:val="009A7CC8"/>
    <w:rsid w:val="009B026B"/>
    <w:rsid w:val="009B13DF"/>
    <w:rsid w:val="009B2B0D"/>
    <w:rsid w:val="009B578C"/>
    <w:rsid w:val="009C4F34"/>
    <w:rsid w:val="009D62A4"/>
    <w:rsid w:val="009E5B50"/>
    <w:rsid w:val="009F247C"/>
    <w:rsid w:val="009F5626"/>
    <w:rsid w:val="00A00820"/>
    <w:rsid w:val="00A00E5B"/>
    <w:rsid w:val="00A10E18"/>
    <w:rsid w:val="00A113DC"/>
    <w:rsid w:val="00A13372"/>
    <w:rsid w:val="00A13838"/>
    <w:rsid w:val="00A22521"/>
    <w:rsid w:val="00A2735F"/>
    <w:rsid w:val="00A27A96"/>
    <w:rsid w:val="00A30336"/>
    <w:rsid w:val="00A36C32"/>
    <w:rsid w:val="00A43586"/>
    <w:rsid w:val="00A46BA2"/>
    <w:rsid w:val="00A55B52"/>
    <w:rsid w:val="00A55C80"/>
    <w:rsid w:val="00A65491"/>
    <w:rsid w:val="00A6656B"/>
    <w:rsid w:val="00A70C09"/>
    <w:rsid w:val="00A71837"/>
    <w:rsid w:val="00A7228D"/>
    <w:rsid w:val="00A732DD"/>
    <w:rsid w:val="00A75FCE"/>
    <w:rsid w:val="00A84DF0"/>
    <w:rsid w:val="00A91F46"/>
    <w:rsid w:val="00A937EB"/>
    <w:rsid w:val="00A94323"/>
    <w:rsid w:val="00A9538C"/>
    <w:rsid w:val="00A95BE3"/>
    <w:rsid w:val="00AA446C"/>
    <w:rsid w:val="00AA54FC"/>
    <w:rsid w:val="00AB440B"/>
    <w:rsid w:val="00AB7C04"/>
    <w:rsid w:val="00AC06B2"/>
    <w:rsid w:val="00AC2BBA"/>
    <w:rsid w:val="00AC3D4F"/>
    <w:rsid w:val="00AD30F4"/>
    <w:rsid w:val="00AD46DA"/>
    <w:rsid w:val="00AE2577"/>
    <w:rsid w:val="00AE291A"/>
    <w:rsid w:val="00AE6657"/>
    <w:rsid w:val="00AF39DE"/>
    <w:rsid w:val="00B00D93"/>
    <w:rsid w:val="00B02E6E"/>
    <w:rsid w:val="00B04A65"/>
    <w:rsid w:val="00B053DE"/>
    <w:rsid w:val="00B06273"/>
    <w:rsid w:val="00B148CA"/>
    <w:rsid w:val="00B207DE"/>
    <w:rsid w:val="00B30FF4"/>
    <w:rsid w:val="00B36FA7"/>
    <w:rsid w:val="00B37A13"/>
    <w:rsid w:val="00B46240"/>
    <w:rsid w:val="00B47366"/>
    <w:rsid w:val="00B52EDC"/>
    <w:rsid w:val="00B662C2"/>
    <w:rsid w:val="00B67159"/>
    <w:rsid w:val="00B7150A"/>
    <w:rsid w:val="00B83F0C"/>
    <w:rsid w:val="00B92E50"/>
    <w:rsid w:val="00BA1B01"/>
    <w:rsid w:val="00BC6305"/>
    <w:rsid w:val="00BD26B6"/>
    <w:rsid w:val="00BF05A1"/>
    <w:rsid w:val="00BF3278"/>
    <w:rsid w:val="00BF61D3"/>
    <w:rsid w:val="00BF7D77"/>
    <w:rsid w:val="00C14E3B"/>
    <w:rsid w:val="00C15AD4"/>
    <w:rsid w:val="00C15F76"/>
    <w:rsid w:val="00C26D41"/>
    <w:rsid w:val="00C307F3"/>
    <w:rsid w:val="00C361F2"/>
    <w:rsid w:val="00C36CCF"/>
    <w:rsid w:val="00C421B1"/>
    <w:rsid w:val="00C4553A"/>
    <w:rsid w:val="00C467B3"/>
    <w:rsid w:val="00C52E50"/>
    <w:rsid w:val="00C5502F"/>
    <w:rsid w:val="00C55A5B"/>
    <w:rsid w:val="00C60530"/>
    <w:rsid w:val="00C61408"/>
    <w:rsid w:val="00C660BC"/>
    <w:rsid w:val="00C71D04"/>
    <w:rsid w:val="00C77F9E"/>
    <w:rsid w:val="00C84F3D"/>
    <w:rsid w:val="00C8607B"/>
    <w:rsid w:val="00C94BC6"/>
    <w:rsid w:val="00C95A3A"/>
    <w:rsid w:val="00CA03C2"/>
    <w:rsid w:val="00CA1CDC"/>
    <w:rsid w:val="00CA3E69"/>
    <w:rsid w:val="00CA703A"/>
    <w:rsid w:val="00CB0C9D"/>
    <w:rsid w:val="00CB2F16"/>
    <w:rsid w:val="00CB34B9"/>
    <w:rsid w:val="00CB3CBD"/>
    <w:rsid w:val="00CB4F85"/>
    <w:rsid w:val="00CB7EBA"/>
    <w:rsid w:val="00CC3263"/>
    <w:rsid w:val="00CC6C67"/>
    <w:rsid w:val="00CD37E5"/>
    <w:rsid w:val="00CD3808"/>
    <w:rsid w:val="00CE1D87"/>
    <w:rsid w:val="00CE4875"/>
    <w:rsid w:val="00CF18DD"/>
    <w:rsid w:val="00D01F07"/>
    <w:rsid w:val="00D0457C"/>
    <w:rsid w:val="00D07F5B"/>
    <w:rsid w:val="00D11DB9"/>
    <w:rsid w:val="00D17BB6"/>
    <w:rsid w:val="00D24ACB"/>
    <w:rsid w:val="00D27259"/>
    <w:rsid w:val="00D309BC"/>
    <w:rsid w:val="00D35018"/>
    <w:rsid w:val="00D354B7"/>
    <w:rsid w:val="00D37D8F"/>
    <w:rsid w:val="00D5051E"/>
    <w:rsid w:val="00D52487"/>
    <w:rsid w:val="00D53E6B"/>
    <w:rsid w:val="00D6380E"/>
    <w:rsid w:val="00D73E9B"/>
    <w:rsid w:val="00D75DEF"/>
    <w:rsid w:val="00D80F6B"/>
    <w:rsid w:val="00D81187"/>
    <w:rsid w:val="00D83F6E"/>
    <w:rsid w:val="00D85237"/>
    <w:rsid w:val="00D86832"/>
    <w:rsid w:val="00D93844"/>
    <w:rsid w:val="00D96A32"/>
    <w:rsid w:val="00DA3948"/>
    <w:rsid w:val="00DA6FBC"/>
    <w:rsid w:val="00DB0299"/>
    <w:rsid w:val="00DB04C5"/>
    <w:rsid w:val="00DB1D97"/>
    <w:rsid w:val="00DB3D20"/>
    <w:rsid w:val="00DB4648"/>
    <w:rsid w:val="00DC1574"/>
    <w:rsid w:val="00DC1CC8"/>
    <w:rsid w:val="00DC2900"/>
    <w:rsid w:val="00DC3441"/>
    <w:rsid w:val="00DC3CAC"/>
    <w:rsid w:val="00DD19A3"/>
    <w:rsid w:val="00DD5141"/>
    <w:rsid w:val="00DE251A"/>
    <w:rsid w:val="00DE2D58"/>
    <w:rsid w:val="00DE46B1"/>
    <w:rsid w:val="00DE7E75"/>
    <w:rsid w:val="00DF31E3"/>
    <w:rsid w:val="00DF3C10"/>
    <w:rsid w:val="00E054DD"/>
    <w:rsid w:val="00E12AC6"/>
    <w:rsid w:val="00E147B5"/>
    <w:rsid w:val="00E15573"/>
    <w:rsid w:val="00E27310"/>
    <w:rsid w:val="00E327BD"/>
    <w:rsid w:val="00E5660F"/>
    <w:rsid w:val="00E60C98"/>
    <w:rsid w:val="00E612AB"/>
    <w:rsid w:val="00E63B1A"/>
    <w:rsid w:val="00E7388A"/>
    <w:rsid w:val="00E74A91"/>
    <w:rsid w:val="00E75D93"/>
    <w:rsid w:val="00E8013B"/>
    <w:rsid w:val="00E86FCA"/>
    <w:rsid w:val="00E93370"/>
    <w:rsid w:val="00EA299F"/>
    <w:rsid w:val="00EA4A5C"/>
    <w:rsid w:val="00EA649C"/>
    <w:rsid w:val="00EA749B"/>
    <w:rsid w:val="00EC0213"/>
    <w:rsid w:val="00EC17C6"/>
    <w:rsid w:val="00EC616B"/>
    <w:rsid w:val="00EC6B29"/>
    <w:rsid w:val="00ED296B"/>
    <w:rsid w:val="00ED6974"/>
    <w:rsid w:val="00EE17C7"/>
    <w:rsid w:val="00EE5088"/>
    <w:rsid w:val="00EE6B9A"/>
    <w:rsid w:val="00EF0544"/>
    <w:rsid w:val="00EF1101"/>
    <w:rsid w:val="00EF131D"/>
    <w:rsid w:val="00EF2CB8"/>
    <w:rsid w:val="00EF7775"/>
    <w:rsid w:val="00F044EE"/>
    <w:rsid w:val="00F0625F"/>
    <w:rsid w:val="00F11934"/>
    <w:rsid w:val="00F15CD9"/>
    <w:rsid w:val="00F2419E"/>
    <w:rsid w:val="00F27453"/>
    <w:rsid w:val="00F33C1B"/>
    <w:rsid w:val="00F33F6A"/>
    <w:rsid w:val="00F35FCE"/>
    <w:rsid w:val="00F3709B"/>
    <w:rsid w:val="00F4032E"/>
    <w:rsid w:val="00F44179"/>
    <w:rsid w:val="00F4714D"/>
    <w:rsid w:val="00F52BDE"/>
    <w:rsid w:val="00F548C4"/>
    <w:rsid w:val="00F54FA2"/>
    <w:rsid w:val="00F55566"/>
    <w:rsid w:val="00F57852"/>
    <w:rsid w:val="00F57A92"/>
    <w:rsid w:val="00F619FD"/>
    <w:rsid w:val="00F61F52"/>
    <w:rsid w:val="00F65F0A"/>
    <w:rsid w:val="00F66DFD"/>
    <w:rsid w:val="00F66E03"/>
    <w:rsid w:val="00F71BAE"/>
    <w:rsid w:val="00F763C4"/>
    <w:rsid w:val="00F8175F"/>
    <w:rsid w:val="00F9145B"/>
    <w:rsid w:val="00F91CE9"/>
    <w:rsid w:val="00F9283B"/>
    <w:rsid w:val="00F94AA8"/>
    <w:rsid w:val="00F9504A"/>
    <w:rsid w:val="00F97F4A"/>
    <w:rsid w:val="00FA7211"/>
    <w:rsid w:val="00FB5444"/>
    <w:rsid w:val="00FD3175"/>
    <w:rsid w:val="00FD7E28"/>
    <w:rsid w:val="00FE317C"/>
    <w:rsid w:val="00FE3C11"/>
    <w:rsid w:val="00FF0383"/>
    <w:rsid w:val="00FF4F86"/>
    <w:rsid w:val="00FF6290"/>
    <w:rsid w:val="00FF6B04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68B84F6-E61A-48DC-9413-3C552203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lang w:val="en-US" w:eastAsia="ja-JP" w:bidi="ar-SA"/>
        <w14:ligatures w14:val="standard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40"/>
      <w:outlineLvl w:val="0"/>
    </w:pPr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before="12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before="120" w:after="0" w:line="204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7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kern w:val="28"/>
      <w:sz w:val="7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before="240" w:after="600" w:line="240" w:lineRule="auto"/>
    </w:pPr>
    <w:rPr>
      <w:rFonts w:asciiTheme="majorHAnsi" w:eastAsiaTheme="majorEastAsia" w:hAnsiTheme="majorHAnsi" w:cstheme="majorBidi"/>
      <w:color w:val="5A5A5A" w:themeColor="text1" w:themeTint="A5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olor w:val="5A5A5A" w:themeColor="text1" w:themeTint="A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customStyle="1" w:styleId="BlockHeading">
    <w:name w:val="Block Heading"/>
    <w:basedOn w:val="Normal"/>
    <w:next w:val="BlockText"/>
    <w:uiPriority w:val="3"/>
    <w:qFormat/>
    <w:pPr>
      <w:spacing w:after="180" w:line="216" w:lineRule="auto"/>
      <w:ind w:left="288" w:right="288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</w:rPr>
  </w:style>
  <w:style w:type="paragraph" w:styleId="Caption">
    <w:name w:val="caption"/>
    <w:basedOn w:val="Normal"/>
    <w:next w:val="Normal"/>
    <w:uiPriority w:val="3"/>
    <w:unhideWhenUsed/>
    <w:qFormat/>
    <w:pPr>
      <w:spacing w:before="120" w:after="0" w:line="240" w:lineRule="auto"/>
    </w:pPr>
    <w:rPr>
      <w:i/>
      <w:iCs/>
      <w:color w:val="595959" w:themeColor="text1" w:themeTint="A6"/>
      <w:sz w:val="14"/>
    </w:rPr>
  </w:style>
  <w:style w:type="paragraph" w:styleId="BlockText">
    <w:name w:val="Block Text"/>
    <w:basedOn w:val="Normal"/>
    <w:uiPriority w:val="3"/>
    <w:unhideWhenUsed/>
    <w:qFormat/>
    <w:pPr>
      <w:spacing w:after="180" w:line="312" w:lineRule="auto"/>
      <w:ind w:left="288" w:right="288"/>
    </w:pPr>
    <w:rPr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E76A1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3"/>
    <w:rPr>
      <w:b/>
      <w:bCs/>
    </w:rPr>
  </w:style>
  <w:style w:type="paragraph" w:styleId="Quote">
    <w:name w:val="Quote"/>
    <w:basedOn w:val="Normal"/>
    <w:next w:val="Normal"/>
    <w:link w:val="QuoteChar"/>
    <w:uiPriority w:val="3"/>
    <w:qFormat/>
    <w:pPr>
      <w:pBdr>
        <w:top w:val="single" w:sz="6" w:space="4" w:color="E76A1D" w:themeColor="accent1"/>
        <w:bottom w:val="single" w:sz="6" w:space="4" w:color="E76A1D" w:themeColor="accent1"/>
      </w:pBdr>
      <w:spacing w:before="200"/>
      <w:ind w:left="864" w:right="864"/>
      <w:jc w:val="center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3"/>
    <w:rPr>
      <w:i/>
      <w:iCs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4"/>
    <w:qFormat/>
    <w:pPr>
      <w:spacing w:after="0"/>
    </w:pPr>
  </w:style>
  <w:style w:type="character" w:styleId="Strong">
    <w:name w:val="Strong"/>
    <w:basedOn w:val="DefaultParagraphFont"/>
    <w:uiPriority w:val="22"/>
    <w:unhideWhenUsed/>
    <w:qFormat/>
    <w:rPr>
      <w:b/>
      <w:bCs/>
      <w:color w:val="5A5A5A" w:themeColor="text1" w:themeTint="A5"/>
    </w:rPr>
  </w:style>
  <w:style w:type="paragraph" w:customStyle="1" w:styleId="ContactHeading">
    <w:name w:val="Contact Heading"/>
    <w:basedOn w:val="Normal"/>
    <w:uiPriority w:val="4"/>
    <w:qFormat/>
    <w:pPr>
      <w:spacing w:before="320" w:line="240" w:lineRule="auto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customStyle="1" w:styleId="Organization">
    <w:name w:val="Organization"/>
    <w:basedOn w:val="Normal"/>
    <w:uiPriority w:val="3"/>
    <w:qFormat/>
    <w:pPr>
      <w:spacing w:after="0"/>
    </w:pPr>
    <w:rPr>
      <w:rFonts w:asciiTheme="majorHAnsi" w:eastAsiaTheme="majorEastAsia" w:hAnsiTheme="majorHAnsi" w:cstheme="majorBidi"/>
      <w:b/>
      <w:bCs/>
      <w:caps/>
      <w:color w:val="E76A1D" w:themeColor="accen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styleId="ListParagraph">
    <w:name w:val="List Paragraph"/>
    <w:basedOn w:val="Normal"/>
    <w:uiPriority w:val="34"/>
    <w:unhideWhenUsed/>
    <w:qFormat/>
    <w:rsid w:val="005045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551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9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EB"/>
  </w:style>
  <w:style w:type="paragraph" w:styleId="Footer">
    <w:name w:val="footer"/>
    <w:basedOn w:val="Normal"/>
    <w:link w:val="FooterChar"/>
    <w:uiPriority w:val="99"/>
    <w:unhideWhenUsed/>
    <w:rsid w:val="0069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EB"/>
  </w:style>
  <w:style w:type="character" w:styleId="Hyperlink">
    <w:name w:val="Hyperlink"/>
    <w:basedOn w:val="DefaultParagraphFont"/>
    <w:uiPriority w:val="99"/>
    <w:unhideWhenUsed/>
    <w:rsid w:val="006F7B63"/>
    <w:rPr>
      <w:color w:val="3E84A3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0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package" Target="embeddings/Microsoft_Visio_Drawing6.vsdx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8.vsdx"/><Relationship Id="rId10" Type="http://schemas.openxmlformats.org/officeDocument/2006/relationships/image" Target="media/image1.png"/><Relationship Id="rId19" Type="http://schemas.openxmlformats.org/officeDocument/2006/relationships/image" Target="media/image7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alerk%20Yongsubanan\AppData\Roaming\Microsoft\Templates\Newsletter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91A0B"/>
      </a:dk2>
      <a:lt2>
        <a:srgbClr val="F5F1E2"/>
      </a:lt2>
      <a:accent1>
        <a:srgbClr val="E76A1D"/>
      </a:accent1>
      <a:accent2>
        <a:srgbClr val="C44221"/>
      </a:accent2>
      <a:accent3>
        <a:srgbClr val="479663"/>
      </a:accent3>
      <a:accent4>
        <a:srgbClr val="3E84A3"/>
      </a:accent4>
      <a:accent5>
        <a:srgbClr val="EDBA3D"/>
      </a:accent5>
      <a:accent6>
        <a:srgbClr val="784869"/>
      </a:accent6>
      <a:hlink>
        <a:srgbClr val="3E84A3"/>
      </a:hlink>
      <a:folHlink>
        <a:srgbClr val="784869"/>
      </a:folHlink>
    </a:clrScheme>
    <a:fontScheme name="Newsletter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290/63 บ้านกลางเมือง S-Sense พระราม 9 - ลาดพร้าว ซอยลาดพร้าว 84 (ถนนประดิษฐ์มนูธรรม) แขวง/เขต วังทองหลาง กรุงเทพฯ 10310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0F21B-DF77-455C-A847-B865AD514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CC83D-18C2-4C8D-B349-F6C5FD6A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3509</TotalTime>
  <Pages>12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IITS CO.,LTD.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Jinx Jinx</dc:creator>
  <cp:lastModifiedBy>dell</cp:lastModifiedBy>
  <cp:revision>348</cp:revision>
  <cp:lastPrinted>2016-05-06T03:34:00Z</cp:lastPrinted>
  <dcterms:created xsi:type="dcterms:W3CDTF">2016-01-07T02:08:00Z</dcterms:created>
  <dcterms:modified xsi:type="dcterms:W3CDTF">2016-07-12T04:49:00Z</dcterms:modified>
  <cp:category>Author: Supalerk Yongsubanan (System Analysis)Contact: supalerk@revoitmarketing.comCompany: Revoitandmarketing co., ltd.DATE: 08/06/16 | VERSION 1.0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TC032000969991</vt:lpwstr>
  </property>
</Properties>
</file>